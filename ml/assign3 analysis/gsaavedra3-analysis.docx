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851" w:rsidRDefault="00175851" w:rsidP="00175851">
      <w:pPr>
        <w:pStyle w:val="PaperTitle"/>
      </w:pPr>
      <w:r>
        <w:br/>
      </w:r>
    </w:p>
    <w:p w:rsidR="00175851" w:rsidRDefault="00F17C7E" w:rsidP="00175851">
      <w:pPr>
        <w:pStyle w:val="PaperTitle"/>
      </w:pPr>
      <w:r>
        <w:t>Assignment 3</w:t>
      </w:r>
    </w:p>
    <w:p w:rsidR="00175851" w:rsidRPr="00D404D9" w:rsidRDefault="00F17C7E" w:rsidP="00175851">
      <w:pPr>
        <w:pStyle w:val="AuthorName"/>
        <w:rPr>
          <w:rFonts w:ascii="Times" w:hAnsi="Times"/>
        </w:rPr>
      </w:pPr>
      <w:r>
        <w:t>Gary Saavedra</w:t>
      </w:r>
    </w:p>
    <w:p w:rsidR="00175851" w:rsidRDefault="00F17C7E" w:rsidP="00175851">
      <w:pPr>
        <w:pStyle w:val="AffiliationandAddress"/>
      </w:pPr>
      <w:r>
        <w:t>Gsaavedra3@gatech.edu</w:t>
      </w:r>
      <w:r w:rsidR="00175851">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Pr="00D376AC" w:rsidRDefault="00F1316D">
      <w:pPr>
        <w:pStyle w:val="SectionHeading"/>
        <w:rPr>
          <w:b w:val="0"/>
          <w:i/>
        </w:rPr>
      </w:pPr>
      <w:r>
        <w:lastRenderedPageBreak/>
        <w:t>Introduction</w:t>
      </w:r>
    </w:p>
    <w:p w:rsidR="00302358" w:rsidRDefault="0083046E">
      <w:pPr>
        <w:pStyle w:val="Text"/>
      </w:pPr>
      <w:r>
        <w:t xml:space="preserve">The algorithms were implemented in Weka.  For K-Means the </w:t>
      </w:r>
      <w:proofErr w:type="spellStart"/>
      <w:r>
        <w:t>SimpleKMeans</w:t>
      </w:r>
      <w:proofErr w:type="spellEnd"/>
      <w:r>
        <w:t xml:space="preserve"> algorithm was used.</w:t>
      </w:r>
      <w:r w:rsidR="00344752">
        <w:t xml:space="preserve">  For Expectation Maximization the EM was used.  </w:t>
      </w:r>
    </w:p>
    <w:p w:rsidR="0083046E" w:rsidRDefault="0083046E">
      <w:pPr>
        <w:pStyle w:val="Text"/>
      </w:pPr>
    </w:p>
    <w:p w:rsidR="00F1316D" w:rsidRDefault="00F1316D" w:rsidP="00302358">
      <w:pPr>
        <w:pStyle w:val="References"/>
        <w:spacing w:after="0" w:line="240" w:lineRule="auto"/>
      </w:pPr>
    </w:p>
    <w:p w:rsidR="00F1316D" w:rsidRDefault="00F1316D" w:rsidP="00302358">
      <w:pPr>
        <w:pStyle w:val="References"/>
        <w:spacing w:after="0" w:line="240" w:lineRule="auto"/>
        <w:jc w:val="left"/>
        <w:rPr>
          <w:b/>
          <w:sz w:val="22"/>
          <w:szCs w:val="22"/>
        </w:rPr>
      </w:pPr>
      <w:r>
        <w:rPr>
          <w:b/>
          <w:sz w:val="22"/>
          <w:szCs w:val="22"/>
        </w:rPr>
        <w:t xml:space="preserve">Tic-Tac-Toe Data Set </w:t>
      </w:r>
    </w:p>
    <w:p w:rsidR="00302358" w:rsidRDefault="00302358" w:rsidP="00302358">
      <w:pPr>
        <w:pStyle w:val="References"/>
        <w:spacing w:after="0" w:line="240" w:lineRule="auto"/>
        <w:jc w:val="left"/>
        <w:rPr>
          <w:b/>
          <w:sz w:val="22"/>
          <w:szCs w:val="22"/>
        </w:rPr>
      </w:pPr>
    </w:p>
    <w:p w:rsidR="00302358" w:rsidRPr="00302358" w:rsidRDefault="00302358" w:rsidP="00302358">
      <w:pPr>
        <w:pStyle w:val="SectionHeading"/>
        <w:spacing w:before="0" w:after="0" w:line="240" w:lineRule="auto"/>
        <w:jc w:val="left"/>
        <w:rPr>
          <w:i/>
          <w:sz w:val="20"/>
        </w:rPr>
      </w:pPr>
      <w:r w:rsidRPr="00302358">
        <w:rPr>
          <w:sz w:val="20"/>
        </w:rPr>
        <w:t>Why is it Interesting?</w:t>
      </w:r>
    </w:p>
    <w:p w:rsidR="00302358" w:rsidRDefault="00BC43D1" w:rsidP="00BC43D1">
      <w:pPr>
        <w:pStyle w:val="References"/>
        <w:rPr>
          <w:noProof/>
          <w:sz w:val="20"/>
        </w:rPr>
      </w:pPr>
      <w:r w:rsidRPr="00BC43D1">
        <w:rPr>
          <w:noProof/>
          <w:sz w:val="20"/>
        </w:rPr>
        <w:t>The second data set used is a complete compilation of all possibilities of a Tic-Tac-Toe end game board.  It is a binary classifier with “positive” or “negative” values.  Positive indicates a win for the player, and negative indicates a loss.  This data set contains 958 instances and 9 attributes.  Each attribute represents a position on the board and has three values: ‘x’, ‘o’, or ‘b’ where b indicates a blank.  Each instance is an board configuration at the end of a played game where the ‘x’ player has gone first.  This data set differs from the Chess data set in a few different ways.  First, it is much smaller at about one third the size of the chess data set.  Second, it is unbalanced with about 65% “positive” classifications and 35% “negative” classifications.  Analysis of this data can be used for improving performance at tic tac toe.  Analysis of the data also shows the positive effect going first has on winning a match, as well as the most important locations to occupy on the board.</w:t>
      </w:r>
    </w:p>
    <w:p w:rsidR="00CA7382" w:rsidRDefault="00CA7382" w:rsidP="00BC43D1">
      <w:pPr>
        <w:pStyle w:val="References"/>
        <w:rPr>
          <w:noProof/>
          <w:sz w:val="20"/>
        </w:rPr>
      </w:pPr>
    </w:p>
    <w:p w:rsidR="00CA7382" w:rsidRDefault="00CA7382" w:rsidP="00CA7382">
      <w:pPr>
        <w:pStyle w:val="SubsubsectionHeading"/>
      </w:pPr>
      <w:r>
        <w:t>Part 1</w:t>
      </w:r>
    </w:p>
    <w:p w:rsidR="00CA7382" w:rsidRDefault="00CA7382" w:rsidP="00CA7382">
      <w:pPr>
        <w:pStyle w:val="SubsubsectionHeading"/>
      </w:pPr>
      <w:r>
        <w:t>K-Means Clustering</w:t>
      </w:r>
    </w:p>
    <w:p w:rsidR="00CA7382" w:rsidRDefault="00CA7382" w:rsidP="00CA7382">
      <w:pPr>
        <w:pStyle w:val="SubsubsectionHeading"/>
        <w:rPr>
          <w:b w:val="0"/>
        </w:rPr>
      </w:pPr>
      <w:r>
        <w:rPr>
          <w:b w:val="0"/>
        </w:rPr>
        <w:t xml:space="preserve">In WEKA in the output there is a table which shows the majority value of each attribute.  </w:t>
      </w:r>
    </w:p>
    <w:p w:rsidR="00CA7382" w:rsidRDefault="00CA7382" w:rsidP="00CA7382">
      <w:pPr>
        <w:pStyle w:val="SubsubsectionHeading"/>
        <w:rPr>
          <w:b w:val="0"/>
        </w:rPr>
      </w:pPr>
      <w:r>
        <w:rPr>
          <w:b w:val="0"/>
        </w:rPr>
        <w:t>Usually only needs a few iterations to get best error rate it can get.  According to properties the error is mon</w:t>
      </w:r>
      <w:r w:rsidR="00D61A27">
        <w:rPr>
          <w:b w:val="0"/>
        </w:rPr>
        <w:t>o</w:t>
      </w:r>
      <w:r>
        <w:rPr>
          <w:b w:val="0"/>
        </w:rPr>
        <w:t xml:space="preserve">tonically non-increasing meaning </w:t>
      </w:r>
      <w:proofErr w:type="gramStart"/>
      <w:r>
        <w:rPr>
          <w:b w:val="0"/>
        </w:rPr>
        <w:t>with each iteration</w:t>
      </w:r>
      <w:proofErr w:type="gramEnd"/>
      <w:r>
        <w:rPr>
          <w:b w:val="0"/>
        </w:rPr>
        <w:t xml:space="preserve"> error should decrease or stay the same.</w:t>
      </w:r>
    </w:p>
    <w:p w:rsidR="00C860E6" w:rsidRDefault="00C860E6" w:rsidP="00CA7382">
      <w:pPr>
        <w:pStyle w:val="SubsubsectionHeading"/>
        <w:rPr>
          <w:b w:val="0"/>
        </w:rPr>
      </w:pPr>
      <w:r>
        <w:rPr>
          <w:b w:val="0"/>
        </w:rPr>
        <w:t>For the K-means algorithm k was set to 2.  This gave the best performance.  Increasing beyond 2 only increased classification error.</w:t>
      </w:r>
      <w:r w:rsidR="00756327">
        <w:rPr>
          <w:b w:val="0"/>
        </w:rPr>
        <w:t xml:space="preserve">  Often the extra clusters do not end up with a class.</w:t>
      </w:r>
      <w:r>
        <w:rPr>
          <w:b w:val="0"/>
        </w:rPr>
        <w:t xml:space="preserve">  The algorithm also performed well with k=1 </w:t>
      </w:r>
      <w:r>
        <w:rPr>
          <w:b w:val="0"/>
        </w:rPr>
        <w:lastRenderedPageBreak/>
        <w:t xml:space="preserve">however the result is misleading.  With only 1 cluster every instance is classified as the majority class resulting in a misclassification error of 35%, the number of negative instances.  Euclidean distance was </w:t>
      </w:r>
      <w:proofErr w:type="gramStart"/>
      <w:r>
        <w:rPr>
          <w:b w:val="0"/>
        </w:rPr>
        <w:t>used,</w:t>
      </w:r>
      <w:proofErr w:type="gramEnd"/>
      <w:r>
        <w:rPr>
          <w:b w:val="0"/>
        </w:rPr>
        <w:t xml:space="preserve"> however no difference was noticed when using Manhattan distance.  The initialization method used was canopy.  With random start misclassification error was approximately 45%</w:t>
      </w:r>
      <w:r w:rsidR="001E3764">
        <w:rPr>
          <w:b w:val="0"/>
        </w:rPr>
        <w:t>.  Usin</w:t>
      </w:r>
      <w:r w:rsidR="00756327">
        <w:rPr>
          <w:b w:val="0"/>
        </w:rPr>
        <w:t>g canopy brought this down to 35</w:t>
      </w:r>
      <w:r w:rsidR="001E3764">
        <w:rPr>
          <w:b w:val="0"/>
        </w:rPr>
        <w:t xml:space="preserve">%.  </w:t>
      </w:r>
      <w:r w:rsidR="00756327">
        <w:rPr>
          <w:b w:val="0"/>
        </w:rPr>
        <w:t>Only 3</w:t>
      </w:r>
      <w:r w:rsidR="00EA5508">
        <w:rPr>
          <w:b w:val="0"/>
        </w:rPr>
        <w:t xml:space="preserve"> iterations were ne</w:t>
      </w:r>
      <w:r w:rsidR="00756327">
        <w:rPr>
          <w:b w:val="0"/>
        </w:rPr>
        <w:t>eded for convergence to 35</w:t>
      </w:r>
      <w:r w:rsidR="00EA5508">
        <w:rPr>
          <w:b w:val="0"/>
        </w:rPr>
        <w:t xml:space="preserve">% error but 100 were used to be safe.  Depending on the random starting point the error varied.  </w:t>
      </w:r>
    </w:p>
    <w:p w:rsidR="00C860E6" w:rsidRDefault="00A42B38" w:rsidP="00CA7382">
      <w:pPr>
        <w:pStyle w:val="SubsubsectionHeading"/>
        <w:rPr>
          <w:b w:val="0"/>
        </w:rPr>
      </w:pPr>
      <w:r>
        <w:rPr>
          <w:b w:val="0"/>
        </w:rPr>
        <w:t xml:space="preserve">Figure 1 shows the mode matrix using 2 clusters.  Each row represents the mode value for the attribute </w:t>
      </w:r>
      <w:r w:rsidR="007045DA">
        <w:rPr>
          <w:b w:val="0"/>
        </w:rPr>
        <w:t xml:space="preserve">in that row.  The column labeled Full Data shows the mode for each attribute for the full data set.  The column labeled 0 shows the mode for each attribute for cluster 0.  The column labeled 1 </w:t>
      </w:r>
      <w:proofErr w:type="gramStart"/>
      <w:r w:rsidR="007045DA">
        <w:rPr>
          <w:b w:val="0"/>
        </w:rPr>
        <w:t>shows</w:t>
      </w:r>
      <w:proofErr w:type="gramEnd"/>
      <w:r w:rsidR="007045DA">
        <w:rPr>
          <w:b w:val="0"/>
        </w:rPr>
        <w:t xml:space="preserve"> the mode for each attribute for cluster 1.  The Full Data column shows that the mode for all the attributes is x for the whole training set.  The majority of </w:t>
      </w:r>
      <w:proofErr w:type="gramStart"/>
      <w:r w:rsidR="007045DA">
        <w:rPr>
          <w:b w:val="0"/>
        </w:rPr>
        <w:t>x’s</w:t>
      </w:r>
      <w:proofErr w:type="gramEnd"/>
      <w:r w:rsidR="007045DA">
        <w:rPr>
          <w:b w:val="0"/>
        </w:rPr>
        <w:t xml:space="preserve"> is caused by the x player going first.  They are more likely to win and also with an odd number of board position the x player with always have 5 position filled compared to the o players 4 positions when the game ends in a draw.  </w:t>
      </w:r>
      <w:r w:rsidR="00953DA2">
        <w:rPr>
          <w:b w:val="0"/>
        </w:rPr>
        <w:t xml:space="preserve">Cluster 0 centers on a majority of x’s while cluster 1 centers on a majority of o’s.  The starting point of cluster 0 is x, x, x, x, x, x, x, x, x.  The starting point of cluster 1 is x, x, o, x, b, o, x, o, b.  </w:t>
      </w:r>
    </w:p>
    <w:p w:rsidR="00A42B38" w:rsidRDefault="00953DA2" w:rsidP="00CA7382">
      <w:pPr>
        <w:pStyle w:val="SubsubsectionHeading"/>
        <w:rPr>
          <w:b w:val="0"/>
        </w:rPr>
      </w:pPr>
      <w:r>
        <w:rPr>
          <w:b w:val="0"/>
        </w:rPr>
        <w:t xml:space="preserve">The way the algorithm works for a nominal data set is by matching attributes values.  </w:t>
      </w:r>
      <w:r w:rsidR="00645F81">
        <w:rPr>
          <w:b w:val="0"/>
        </w:rPr>
        <w:t xml:space="preserve">A value of 8 </w:t>
      </w:r>
      <w:proofErr w:type="gramStart"/>
      <w:r w:rsidR="00645F81">
        <w:rPr>
          <w:b w:val="0"/>
        </w:rPr>
        <w:t>x’s</w:t>
      </w:r>
      <w:proofErr w:type="gramEnd"/>
      <w:r w:rsidR="00645F81">
        <w:rPr>
          <w:b w:val="0"/>
        </w:rPr>
        <w:t xml:space="preserve"> and 1 o will be close to a value of all x’s.  On the other hand, a value of all </w:t>
      </w:r>
      <w:proofErr w:type="gramStart"/>
      <w:r w:rsidR="00645F81">
        <w:rPr>
          <w:b w:val="0"/>
        </w:rPr>
        <w:t>o’s</w:t>
      </w:r>
      <w:proofErr w:type="gramEnd"/>
      <w:r w:rsidR="00645F81">
        <w:rPr>
          <w:b w:val="0"/>
        </w:rPr>
        <w:t xml:space="preserve"> would be far away from a value of all x’s.  </w:t>
      </w:r>
      <w:r w:rsidR="00852ADB">
        <w:rPr>
          <w:b w:val="0"/>
        </w:rPr>
        <w:t xml:space="preserve">Thus cluster 0 starts with all </w:t>
      </w:r>
      <w:proofErr w:type="gramStart"/>
      <w:r w:rsidR="00852ADB">
        <w:rPr>
          <w:b w:val="0"/>
        </w:rPr>
        <w:t>x’s</w:t>
      </w:r>
      <w:proofErr w:type="gramEnd"/>
      <w:r w:rsidR="00852ADB">
        <w:rPr>
          <w:b w:val="0"/>
        </w:rPr>
        <w:t xml:space="preserve"> as its mean and gravitates towards a mean that is mostly x’s with a few o’s.  </w:t>
      </w:r>
    </w:p>
    <w:p w:rsidR="00585BA4" w:rsidRDefault="00585BA4" w:rsidP="00CA7382">
      <w:pPr>
        <w:pStyle w:val="SubsubsectionHeading"/>
        <w:rPr>
          <w:b w:val="0"/>
        </w:rPr>
      </w:pPr>
      <w:r>
        <w:rPr>
          <w:b w:val="0"/>
        </w:rPr>
        <w:t xml:space="preserve">This version of the algorithm is very limited and is responsible for the poor performance.  </w:t>
      </w:r>
      <w:r w:rsidR="004D747B">
        <w:rPr>
          <w:b w:val="0"/>
        </w:rPr>
        <w:t>The algorithm has an all or nothing approach.  An attribute value with a match has a small distance (zero?) and a mismatch has a large distance.  There is also no</w:t>
      </w:r>
      <w:r w:rsidR="00C523C2">
        <w:rPr>
          <w:b w:val="0"/>
        </w:rPr>
        <w:t xml:space="preserve"> variation in the distance for </w:t>
      </w:r>
      <w:r w:rsidR="004D747B">
        <w:rPr>
          <w:b w:val="0"/>
        </w:rPr>
        <w:t xml:space="preserve">different types of mismatch.  For example, both an o and a b will receive the same distance for mismatching </w:t>
      </w:r>
      <w:r w:rsidR="004D747B">
        <w:rPr>
          <w:b w:val="0"/>
        </w:rPr>
        <w:lastRenderedPageBreak/>
        <w:t xml:space="preserve">without distinguishing between the two.  It is possible that the algorithm could be improved by stating that certain mismatches have greater distances than others.  </w:t>
      </w:r>
      <w:r w:rsidR="00C941D2">
        <w:rPr>
          <w:b w:val="0"/>
        </w:rPr>
        <w:t xml:space="preserve">For instance a b could be closer to an x than an o is.  This is because a blank can still be filled by an x.  </w:t>
      </w:r>
    </w:p>
    <w:p w:rsidR="00921FF5" w:rsidRDefault="00921FF5" w:rsidP="00CA7382">
      <w:pPr>
        <w:pStyle w:val="SubsubsectionHeading"/>
        <w:rPr>
          <w:b w:val="0"/>
        </w:rPr>
      </w:pPr>
      <w:r>
        <w:rPr>
          <w:b w:val="0"/>
        </w:rPr>
        <w:t xml:space="preserve">Being limited to a mode of a data set severely limits the k-Means performance.  With a numeric data set the mean can be chosen to be any point in the plane.  It is not required that the point be one of the instance values.  However, with the discrete version of k-Means we are forced to choose an instance value as our mode.  </w:t>
      </w:r>
    </w:p>
    <w:p w:rsidR="00A42B38" w:rsidRDefault="00A42B38" w:rsidP="00CA7382">
      <w:pPr>
        <w:pStyle w:val="SubsubsectionHeading"/>
        <w:rPr>
          <w:b w:val="0"/>
        </w:rPr>
      </w:pPr>
    </w:p>
    <w:p w:rsidR="00A42B38" w:rsidRDefault="00A42B38" w:rsidP="00CA7382">
      <w:pPr>
        <w:pStyle w:val="SubsubsectionHeading"/>
        <w:rPr>
          <w:b w:val="0"/>
        </w:rPr>
      </w:pPr>
      <w:r w:rsidRPr="00A42B38">
        <w:rPr>
          <w:b w:val="0"/>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2476500" cy="1403985"/>
                <wp:effectExtent l="0" t="0" r="19050" b="234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403985"/>
                        </a:xfrm>
                        <a:prstGeom prst="rect">
                          <a:avLst/>
                        </a:prstGeom>
                        <a:solidFill>
                          <a:srgbClr val="FFFFFF"/>
                        </a:solidFill>
                        <a:ln w="9525">
                          <a:solidFill>
                            <a:srgbClr val="000000"/>
                          </a:solidFill>
                          <a:miter lim="800000"/>
                          <a:headEnd/>
                          <a:tailEnd/>
                        </a:ln>
                      </wps:spPr>
                      <wps:txbx>
                        <w:txbxContent>
                          <w:p w:rsidR="00A42B38" w:rsidRPr="00A42B38" w:rsidRDefault="00A42B38" w:rsidP="00A42B38">
                            <w:pPr>
                              <w:rPr>
                                <w:sz w:val="18"/>
                                <w:szCs w:val="18"/>
                              </w:rPr>
                            </w:pPr>
                            <w:r w:rsidRPr="00A42B38">
                              <w:rPr>
                                <w:sz w:val="18"/>
                                <w:szCs w:val="18"/>
                              </w:rPr>
                              <w:t>Final cluster centroids:</w:t>
                            </w:r>
                          </w:p>
                          <w:p w:rsidR="00A42B38" w:rsidRPr="00A42B38" w:rsidRDefault="00A42B38" w:rsidP="00A42B38">
                            <w:pPr>
                              <w:rPr>
                                <w:sz w:val="18"/>
                                <w:szCs w:val="18"/>
                              </w:rPr>
                            </w:pPr>
                            <w:r w:rsidRPr="00A42B38">
                              <w:rPr>
                                <w:sz w:val="18"/>
                                <w:szCs w:val="18"/>
                              </w:rPr>
                              <w:t xml:space="preserve">                        </w:t>
                            </w:r>
                            <w:r>
                              <w:rPr>
                                <w:sz w:val="18"/>
                                <w:szCs w:val="18"/>
                              </w:rPr>
                              <w:t xml:space="preserve">                    </w:t>
                            </w:r>
                            <w:r w:rsidRPr="00A42B38">
                              <w:rPr>
                                <w:sz w:val="18"/>
                                <w:szCs w:val="18"/>
                              </w:rPr>
                              <w:t xml:space="preserve"> Cluster#</w:t>
                            </w:r>
                          </w:p>
                          <w:p w:rsidR="00A42B38" w:rsidRPr="00A42B38" w:rsidRDefault="00A42B38" w:rsidP="00A42B38">
                            <w:pPr>
                              <w:rPr>
                                <w:sz w:val="18"/>
                                <w:szCs w:val="18"/>
                              </w:rPr>
                            </w:pPr>
                            <w:r w:rsidRPr="00A42B38">
                              <w:rPr>
                                <w:sz w:val="18"/>
                                <w:szCs w:val="18"/>
                              </w:rPr>
                              <w:t xml:space="preserve">Attribute    Full Data          0        </w:t>
                            </w:r>
                            <w:r>
                              <w:rPr>
                                <w:sz w:val="18"/>
                                <w:szCs w:val="18"/>
                              </w:rPr>
                              <w:t xml:space="preserve">  </w:t>
                            </w:r>
                            <w:r w:rsidRPr="00A42B38">
                              <w:rPr>
                                <w:sz w:val="18"/>
                                <w:szCs w:val="18"/>
                              </w:rPr>
                              <w:t xml:space="preserve">  1</w:t>
                            </w:r>
                          </w:p>
                          <w:p w:rsidR="00A42B38" w:rsidRPr="00A42B38" w:rsidRDefault="00A42B38" w:rsidP="00A42B38">
                            <w:pPr>
                              <w:rPr>
                                <w:sz w:val="18"/>
                                <w:szCs w:val="18"/>
                              </w:rPr>
                            </w:pPr>
                            <w:r w:rsidRPr="00A42B38">
                              <w:rPr>
                                <w:sz w:val="18"/>
                                <w:szCs w:val="18"/>
                              </w:rPr>
                              <w:t xml:space="preserve">              </w:t>
                            </w:r>
                            <w:r>
                              <w:rPr>
                                <w:sz w:val="18"/>
                                <w:szCs w:val="18"/>
                              </w:rPr>
                              <w:tab/>
                            </w:r>
                            <w:r w:rsidRPr="00A42B38">
                              <w:rPr>
                                <w:sz w:val="18"/>
                                <w:szCs w:val="18"/>
                              </w:rPr>
                              <w:t xml:space="preserve"> (574.0)   </w:t>
                            </w:r>
                            <w:r>
                              <w:rPr>
                                <w:sz w:val="18"/>
                                <w:szCs w:val="18"/>
                              </w:rPr>
                              <w:t xml:space="preserve">   </w:t>
                            </w:r>
                            <w:r w:rsidRPr="00A42B38">
                              <w:rPr>
                                <w:sz w:val="18"/>
                                <w:szCs w:val="18"/>
                              </w:rPr>
                              <w:t xml:space="preserve">(351.0)   </w:t>
                            </w:r>
                            <w:r>
                              <w:rPr>
                                <w:sz w:val="18"/>
                                <w:szCs w:val="18"/>
                              </w:rPr>
                              <w:t xml:space="preserve">  </w:t>
                            </w:r>
                            <w:r w:rsidRPr="00A42B38">
                              <w:rPr>
                                <w:sz w:val="18"/>
                                <w:szCs w:val="18"/>
                              </w:rPr>
                              <w:t xml:space="preserve"> (223.0)</w:t>
                            </w:r>
                          </w:p>
                          <w:p w:rsidR="00A42B38" w:rsidRPr="00A42B38" w:rsidRDefault="00A42B38" w:rsidP="00A42B38">
                            <w:pPr>
                              <w:rPr>
                                <w:sz w:val="18"/>
                                <w:szCs w:val="18"/>
                              </w:rPr>
                            </w:pPr>
                            <w:r w:rsidRPr="00A42B38">
                              <w:rPr>
                                <w:sz w:val="18"/>
                                <w:szCs w:val="18"/>
                              </w:rPr>
                              <w:t>====</w:t>
                            </w:r>
                            <w:r>
                              <w:rPr>
                                <w:sz w:val="18"/>
                                <w:szCs w:val="18"/>
                              </w:rPr>
                              <w:t>===============================</w:t>
                            </w:r>
                          </w:p>
                          <w:p w:rsidR="00A42B38" w:rsidRPr="00A42B38" w:rsidRDefault="00A42B38" w:rsidP="00A42B38">
                            <w:pPr>
                              <w:rPr>
                                <w:sz w:val="18"/>
                                <w:szCs w:val="18"/>
                              </w:rPr>
                            </w:pPr>
                            <w:proofErr w:type="gramStart"/>
                            <w:r>
                              <w:rPr>
                                <w:sz w:val="18"/>
                                <w:szCs w:val="18"/>
                              </w:rPr>
                              <w:t>pos</w:t>
                            </w:r>
                            <w:r w:rsidRPr="00A42B38">
                              <w:rPr>
                                <w:sz w:val="18"/>
                                <w:szCs w:val="18"/>
                              </w:rPr>
                              <w:t>1</w:t>
                            </w:r>
                            <w:proofErr w:type="gramEnd"/>
                            <w:r w:rsidRPr="00A42B38">
                              <w:rPr>
                                <w:sz w:val="18"/>
                                <w:szCs w:val="18"/>
                              </w:rPr>
                              <w:t xml:space="preserve">                    x          </w:t>
                            </w:r>
                            <w:r>
                              <w:rPr>
                                <w:sz w:val="18"/>
                                <w:szCs w:val="18"/>
                              </w:rPr>
                              <w:tab/>
                            </w:r>
                            <w:r>
                              <w:rPr>
                                <w:sz w:val="18"/>
                                <w:szCs w:val="18"/>
                              </w:rPr>
                              <w:tab/>
                            </w:r>
                            <w:r w:rsidRPr="00A42B38">
                              <w:rPr>
                                <w:sz w:val="18"/>
                                <w:szCs w:val="18"/>
                              </w:rPr>
                              <w:t xml:space="preserve">o         </w:t>
                            </w:r>
                            <w:r>
                              <w:rPr>
                                <w:sz w:val="18"/>
                                <w:szCs w:val="18"/>
                              </w:rPr>
                              <w:t xml:space="preserve">      </w:t>
                            </w:r>
                            <w:r w:rsidRPr="00A42B38">
                              <w:rPr>
                                <w:sz w:val="18"/>
                                <w:szCs w:val="18"/>
                              </w:rPr>
                              <w:t>x</w:t>
                            </w:r>
                          </w:p>
                          <w:p w:rsidR="00A42B38" w:rsidRPr="00A42B38" w:rsidRDefault="00A42B38" w:rsidP="00A42B38">
                            <w:pPr>
                              <w:rPr>
                                <w:sz w:val="18"/>
                                <w:szCs w:val="18"/>
                              </w:rPr>
                            </w:pPr>
                            <w:proofErr w:type="gramStart"/>
                            <w:r>
                              <w:rPr>
                                <w:sz w:val="18"/>
                                <w:szCs w:val="18"/>
                              </w:rPr>
                              <w:t>pos</w:t>
                            </w:r>
                            <w:r w:rsidRPr="00A42B38">
                              <w:rPr>
                                <w:sz w:val="18"/>
                                <w:szCs w:val="18"/>
                              </w:rPr>
                              <w:t>2</w:t>
                            </w:r>
                            <w:proofErr w:type="gramEnd"/>
                            <w:r w:rsidRPr="00A42B38">
                              <w:rPr>
                                <w:sz w:val="18"/>
                                <w:szCs w:val="18"/>
                              </w:rPr>
                              <w:t xml:space="preserve">                    x         </w:t>
                            </w:r>
                            <w:r>
                              <w:rPr>
                                <w:sz w:val="18"/>
                                <w:szCs w:val="18"/>
                              </w:rPr>
                              <w:tab/>
                              <w:t xml:space="preserve">   </w:t>
                            </w:r>
                            <w:r w:rsidRPr="00A42B38">
                              <w:rPr>
                                <w:sz w:val="18"/>
                                <w:szCs w:val="18"/>
                              </w:rPr>
                              <w:t xml:space="preserve"> </w:t>
                            </w:r>
                            <w:proofErr w:type="spellStart"/>
                            <w:r w:rsidRPr="00A42B38">
                              <w:rPr>
                                <w:sz w:val="18"/>
                                <w:szCs w:val="18"/>
                              </w:rPr>
                              <w:t>x</w:t>
                            </w:r>
                            <w:proofErr w:type="spellEnd"/>
                            <w:r w:rsidRPr="00A42B38">
                              <w:rPr>
                                <w:sz w:val="18"/>
                                <w:szCs w:val="18"/>
                              </w:rPr>
                              <w:t xml:space="preserve">         </w:t>
                            </w:r>
                            <w:r>
                              <w:rPr>
                                <w:sz w:val="18"/>
                                <w:szCs w:val="18"/>
                              </w:rPr>
                              <w:t xml:space="preserve">      </w:t>
                            </w:r>
                            <w:proofErr w:type="spellStart"/>
                            <w:r w:rsidRPr="00A42B38">
                              <w:rPr>
                                <w:sz w:val="18"/>
                                <w:szCs w:val="18"/>
                              </w:rPr>
                              <w:t>x</w:t>
                            </w:r>
                            <w:proofErr w:type="spellEnd"/>
                          </w:p>
                          <w:p w:rsidR="00A42B38" w:rsidRPr="00A42B38" w:rsidRDefault="00A42B38" w:rsidP="00A42B38">
                            <w:pPr>
                              <w:rPr>
                                <w:sz w:val="18"/>
                                <w:szCs w:val="18"/>
                              </w:rPr>
                            </w:pPr>
                            <w:proofErr w:type="gramStart"/>
                            <w:r>
                              <w:rPr>
                                <w:sz w:val="18"/>
                                <w:szCs w:val="18"/>
                              </w:rPr>
                              <w:t>pos</w:t>
                            </w:r>
                            <w:r w:rsidRPr="00A42B38">
                              <w:rPr>
                                <w:sz w:val="18"/>
                                <w:szCs w:val="18"/>
                              </w:rPr>
                              <w:t>3</w:t>
                            </w:r>
                            <w:proofErr w:type="gramEnd"/>
                            <w:r w:rsidRPr="00A42B38">
                              <w:rPr>
                                <w:sz w:val="18"/>
                                <w:szCs w:val="18"/>
                              </w:rPr>
                              <w:t xml:space="preserve">                    x         </w:t>
                            </w:r>
                            <w:r>
                              <w:rPr>
                                <w:sz w:val="18"/>
                                <w:szCs w:val="18"/>
                              </w:rPr>
                              <w:tab/>
                              <w:t xml:space="preserve">   </w:t>
                            </w:r>
                            <w:r w:rsidRPr="00A42B38">
                              <w:rPr>
                                <w:sz w:val="18"/>
                                <w:szCs w:val="18"/>
                              </w:rPr>
                              <w:t xml:space="preserve"> </w:t>
                            </w:r>
                            <w:proofErr w:type="spellStart"/>
                            <w:r w:rsidRPr="00A42B38">
                              <w:rPr>
                                <w:sz w:val="18"/>
                                <w:szCs w:val="18"/>
                              </w:rPr>
                              <w:t>x</w:t>
                            </w:r>
                            <w:proofErr w:type="spellEnd"/>
                            <w:r w:rsidRPr="00A42B38">
                              <w:rPr>
                                <w:sz w:val="18"/>
                                <w:szCs w:val="18"/>
                              </w:rPr>
                              <w:t xml:space="preserve">         </w:t>
                            </w:r>
                            <w:r>
                              <w:rPr>
                                <w:sz w:val="18"/>
                                <w:szCs w:val="18"/>
                              </w:rPr>
                              <w:t xml:space="preserve">     </w:t>
                            </w:r>
                            <w:r w:rsidRPr="00A42B38">
                              <w:rPr>
                                <w:sz w:val="18"/>
                                <w:szCs w:val="18"/>
                              </w:rPr>
                              <w:t xml:space="preserve"> o</w:t>
                            </w:r>
                          </w:p>
                          <w:p w:rsidR="00A42B38" w:rsidRPr="00A42B38" w:rsidRDefault="00A42B38" w:rsidP="00A42B38">
                            <w:pPr>
                              <w:rPr>
                                <w:sz w:val="18"/>
                                <w:szCs w:val="18"/>
                              </w:rPr>
                            </w:pPr>
                            <w:proofErr w:type="gramStart"/>
                            <w:r>
                              <w:rPr>
                                <w:sz w:val="18"/>
                                <w:szCs w:val="18"/>
                              </w:rPr>
                              <w:t>pos</w:t>
                            </w:r>
                            <w:r w:rsidRPr="00A42B38">
                              <w:rPr>
                                <w:sz w:val="18"/>
                                <w:szCs w:val="18"/>
                              </w:rPr>
                              <w:t>4</w:t>
                            </w:r>
                            <w:proofErr w:type="gramEnd"/>
                            <w:r w:rsidRPr="00A42B38">
                              <w:rPr>
                                <w:sz w:val="18"/>
                                <w:szCs w:val="18"/>
                              </w:rPr>
                              <w:t xml:space="preserve">                    x         </w:t>
                            </w:r>
                            <w:r>
                              <w:rPr>
                                <w:sz w:val="18"/>
                                <w:szCs w:val="18"/>
                              </w:rPr>
                              <w:t xml:space="preserve">     </w:t>
                            </w:r>
                            <w:r w:rsidRPr="00A42B38">
                              <w:rPr>
                                <w:sz w:val="18"/>
                                <w:szCs w:val="18"/>
                              </w:rPr>
                              <w:t xml:space="preserve"> o          </w:t>
                            </w:r>
                            <w:r>
                              <w:rPr>
                                <w:sz w:val="18"/>
                                <w:szCs w:val="18"/>
                              </w:rPr>
                              <w:t xml:space="preserve">     </w:t>
                            </w:r>
                            <w:r w:rsidRPr="00A42B38">
                              <w:rPr>
                                <w:sz w:val="18"/>
                                <w:szCs w:val="18"/>
                              </w:rPr>
                              <w:t>x</w:t>
                            </w:r>
                          </w:p>
                          <w:p w:rsidR="00A42B38" w:rsidRPr="00A42B38" w:rsidRDefault="00A42B38" w:rsidP="00A42B38">
                            <w:pPr>
                              <w:rPr>
                                <w:sz w:val="18"/>
                                <w:szCs w:val="18"/>
                              </w:rPr>
                            </w:pPr>
                            <w:proofErr w:type="gramStart"/>
                            <w:r>
                              <w:rPr>
                                <w:sz w:val="18"/>
                                <w:szCs w:val="18"/>
                              </w:rPr>
                              <w:t>pos</w:t>
                            </w:r>
                            <w:r w:rsidRPr="00A42B38">
                              <w:rPr>
                                <w:sz w:val="18"/>
                                <w:szCs w:val="18"/>
                              </w:rPr>
                              <w:t>5</w:t>
                            </w:r>
                            <w:proofErr w:type="gramEnd"/>
                            <w:r w:rsidRPr="00A42B38">
                              <w:rPr>
                                <w:sz w:val="18"/>
                                <w:szCs w:val="18"/>
                              </w:rPr>
                              <w:t xml:space="preserve">                    x         </w:t>
                            </w:r>
                            <w:r>
                              <w:rPr>
                                <w:sz w:val="18"/>
                                <w:szCs w:val="18"/>
                              </w:rPr>
                              <w:t xml:space="preserve">     </w:t>
                            </w:r>
                            <w:r w:rsidRPr="00A42B38">
                              <w:rPr>
                                <w:sz w:val="18"/>
                                <w:szCs w:val="18"/>
                              </w:rPr>
                              <w:t xml:space="preserve"> </w:t>
                            </w:r>
                            <w:proofErr w:type="spellStart"/>
                            <w:r w:rsidRPr="00A42B38">
                              <w:rPr>
                                <w:sz w:val="18"/>
                                <w:szCs w:val="18"/>
                              </w:rPr>
                              <w:t>x</w:t>
                            </w:r>
                            <w:proofErr w:type="spellEnd"/>
                            <w:r w:rsidRPr="00A42B38">
                              <w:rPr>
                                <w:sz w:val="18"/>
                                <w:szCs w:val="18"/>
                              </w:rPr>
                              <w:t xml:space="preserve">         </w:t>
                            </w:r>
                            <w:r>
                              <w:rPr>
                                <w:sz w:val="18"/>
                                <w:szCs w:val="18"/>
                              </w:rPr>
                              <w:t xml:space="preserve">      </w:t>
                            </w:r>
                            <w:r w:rsidRPr="00A42B38">
                              <w:rPr>
                                <w:sz w:val="18"/>
                                <w:szCs w:val="18"/>
                              </w:rPr>
                              <w:t>o</w:t>
                            </w:r>
                          </w:p>
                          <w:p w:rsidR="00A42B38" w:rsidRPr="00A42B38" w:rsidRDefault="00A42B38" w:rsidP="00A42B38">
                            <w:pPr>
                              <w:rPr>
                                <w:sz w:val="18"/>
                                <w:szCs w:val="18"/>
                              </w:rPr>
                            </w:pPr>
                            <w:proofErr w:type="gramStart"/>
                            <w:r>
                              <w:rPr>
                                <w:sz w:val="18"/>
                                <w:szCs w:val="18"/>
                              </w:rPr>
                              <w:t>pos</w:t>
                            </w:r>
                            <w:r w:rsidRPr="00A42B38">
                              <w:rPr>
                                <w:sz w:val="18"/>
                                <w:szCs w:val="18"/>
                              </w:rPr>
                              <w:t>6</w:t>
                            </w:r>
                            <w:proofErr w:type="gramEnd"/>
                            <w:r w:rsidRPr="00A42B38">
                              <w:rPr>
                                <w:sz w:val="18"/>
                                <w:szCs w:val="18"/>
                              </w:rPr>
                              <w:t xml:space="preserve">                    x         </w:t>
                            </w:r>
                            <w:r>
                              <w:rPr>
                                <w:sz w:val="18"/>
                                <w:szCs w:val="18"/>
                              </w:rPr>
                              <w:t xml:space="preserve">     </w:t>
                            </w:r>
                            <w:r w:rsidRPr="00A42B38">
                              <w:rPr>
                                <w:sz w:val="18"/>
                                <w:szCs w:val="18"/>
                              </w:rPr>
                              <w:t xml:space="preserve"> </w:t>
                            </w:r>
                            <w:proofErr w:type="spellStart"/>
                            <w:r w:rsidRPr="00A42B38">
                              <w:rPr>
                                <w:sz w:val="18"/>
                                <w:szCs w:val="18"/>
                              </w:rPr>
                              <w:t>x</w:t>
                            </w:r>
                            <w:proofErr w:type="spellEnd"/>
                            <w:r w:rsidRPr="00A42B38">
                              <w:rPr>
                                <w:sz w:val="18"/>
                                <w:szCs w:val="18"/>
                              </w:rPr>
                              <w:t xml:space="preserve">          </w:t>
                            </w:r>
                            <w:r>
                              <w:rPr>
                                <w:sz w:val="18"/>
                                <w:szCs w:val="18"/>
                              </w:rPr>
                              <w:t xml:space="preserve">     </w:t>
                            </w:r>
                            <w:r w:rsidRPr="00A42B38">
                              <w:rPr>
                                <w:sz w:val="18"/>
                                <w:szCs w:val="18"/>
                              </w:rPr>
                              <w:t>o</w:t>
                            </w:r>
                          </w:p>
                          <w:p w:rsidR="00A42B38" w:rsidRPr="00A42B38" w:rsidRDefault="00A42B38" w:rsidP="00A42B38">
                            <w:pPr>
                              <w:rPr>
                                <w:sz w:val="18"/>
                                <w:szCs w:val="18"/>
                              </w:rPr>
                            </w:pPr>
                            <w:proofErr w:type="gramStart"/>
                            <w:r>
                              <w:rPr>
                                <w:sz w:val="18"/>
                                <w:szCs w:val="18"/>
                              </w:rPr>
                              <w:t>pos</w:t>
                            </w:r>
                            <w:r w:rsidRPr="00A42B38">
                              <w:rPr>
                                <w:sz w:val="18"/>
                                <w:szCs w:val="18"/>
                              </w:rPr>
                              <w:t>7</w:t>
                            </w:r>
                            <w:proofErr w:type="gramEnd"/>
                            <w:r w:rsidRPr="00A42B38">
                              <w:rPr>
                                <w:sz w:val="18"/>
                                <w:szCs w:val="18"/>
                              </w:rPr>
                              <w:t xml:space="preserve">                    x         </w:t>
                            </w:r>
                            <w:r>
                              <w:rPr>
                                <w:sz w:val="18"/>
                                <w:szCs w:val="18"/>
                              </w:rPr>
                              <w:t xml:space="preserve">     </w:t>
                            </w:r>
                            <w:r w:rsidRPr="00A42B38">
                              <w:rPr>
                                <w:sz w:val="18"/>
                                <w:szCs w:val="18"/>
                              </w:rPr>
                              <w:t xml:space="preserve"> o         </w:t>
                            </w:r>
                            <w:r>
                              <w:rPr>
                                <w:sz w:val="18"/>
                                <w:szCs w:val="18"/>
                              </w:rPr>
                              <w:t xml:space="preserve">      </w:t>
                            </w:r>
                            <w:r w:rsidRPr="00A42B38">
                              <w:rPr>
                                <w:sz w:val="18"/>
                                <w:szCs w:val="18"/>
                              </w:rPr>
                              <w:t>x</w:t>
                            </w:r>
                          </w:p>
                          <w:p w:rsidR="00A42B38" w:rsidRPr="00A42B38" w:rsidRDefault="00A42B38" w:rsidP="00A42B38">
                            <w:pPr>
                              <w:rPr>
                                <w:sz w:val="18"/>
                                <w:szCs w:val="18"/>
                              </w:rPr>
                            </w:pPr>
                            <w:proofErr w:type="gramStart"/>
                            <w:r>
                              <w:rPr>
                                <w:sz w:val="18"/>
                                <w:szCs w:val="18"/>
                              </w:rPr>
                              <w:t>pos</w:t>
                            </w:r>
                            <w:r w:rsidRPr="00A42B38">
                              <w:rPr>
                                <w:sz w:val="18"/>
                                <w:szCs w:val="18"/>
                              </w:rPr>
                              <w:t>8</w:t>
                            </w:r>
                            <w:proofErr w:type="gramEnd"/>
                            <w:r w:rsidRPr="00A42B38">
                              <w:rPr>
                                <w:sz w:val="18"/>
                                <w:szCs w:val="18"/>
                              </w:rPr>
                              <w:t xml:space="preserve">                    x          </w:t>
                            </w:r>
                            <w:r>
                              <w:rPr>
                                <w:sz w:val="18"/>
                                <w:szCs w:val="18"/>
                              </w:rPr>
                              <w:t xml:space="preserve">     </w:t>
                            </w:r>
                            <w:proofErr w:type="spellStart"/>
                            <w:r w:rsidRPr="00A42B38">
                              <w:rPr>
                                <w:sz w:val="18"/>
                                <w:szCs w:val="18"/>
                              </w:rPr>
                              <w:t>x</w:t>
                            </w:r>
                            <w:proofErr w:type="spellEnd"/>
                            <w:r w:rsidRPr="00A42B38">
                              <w:rPr>
                                <w:sz w:val="18"/>
                                <w:szCs w:val="18"/>
                              </w:rPr>
                              <w:t xml:space="preserve">         </w:t>
                            </w:r>
                            <w:r>
                              <w:rPr>
                                <w:sz w:val="18"/>
                                <w:szCs w:val="18"/>
                              </w:rPr>
                              <w:t xml:space="preserve">      </w:t>
                            </w:r>
                            <w:r w:rsidRPr="00A42B38">
                              <w:rPr>
                                <w:sz w:val="18"/>
                                <w:szCs w:val="18"/>
                              </w:rPr>
                              <w:t>o</w:t>
                            </w:r>
                          </w:p>
                          <w:p w:rsidR="00A42B38" w:rsidRDefault="00A42B38" w:rsidP="00A42B38">
                            <w:pPr>
                              <w:rPr>
                                <w:sz w:val="18"/>
                                <w:szCs w:val="18"/>
                              </w:rPr>
                            </w:pPr>
                            <w:proofErr w:type="gramStart"/>
                            <w:r>
                              <w:rPr>
                                <w:sz w:val="18"/>
                                <w:szCs w:val="18"/>
                              </w:rPr>
                              <w:t>pos</w:t>
                            </w:r>
                            <w:r w:rsidRPr="00A42B38">
                              <w:rPr>
                                <w:sz w:val="18"/>
                                <w:szCs w:val="18"/>
                              </w:rPr>
                              <w:t>9</w:t>
                            </w:r>
                            <w:proofErr w:type="gramEnd"/>
                            <w:r w:rsidRPr="00A42B38">
                              <w:rPr>
                                <w:sz w:val="18"/>
                                <w:szCs w:val="18"/>
                              </w:rPr>
                              <w:t xml:space="preserve">                    x          </w:t>
                            </w:r>
                            <w:r>
                              <w:rPr>
                                <w:sz w:val="18"/>
                                <w:szCs w:val="18"/>
                              </w:rPr>
                              <w:t xml:space="preserve">     </w:t>
                            </w:r>
                            <w:proofErr w:type="spellStart"/>
                            <w:r w:rsidRPr="00A42B38">
                              <w:rPr>
                                <w:sz w:val="18"/>
                                <w:szCs w:val="18"/>
                              </w:rPr>
                              <w:t>x</w:t>
                            </w:r>
                            <w:proofErr w:type="spellEnd"/>
                            <w:r w:rsidRPr="00A42B38">
                              <w:rPr>
                                <w:sz w:val="18"/>
                                <w:szCs w:val="18"/>
                              </w:rPr>
                              <w:t xml:space="preserve">         </w:t>
                            </w:r>
                            <w:r>
                              <w:rPr>
                                <w:sz w:val="18"/>
                                <w:szCs w:val="18"/>
                              </w:rPr>
                              <w:t xml:space="preserve">      </w:t>
                            </w:r>
                            <w:r w:rsidRPr="00A42B38">
                              <w:rPr>
                                <w:sz w:val="18"/>
                                <w:szCs w:val="18"/>
                              </w:rPr>
                              <w:t>o</w:t>
                            </w:r>
                          </w:p>
                          <w:p w:rsidR="00CA0B50" w:rsidRPr="00A42B38" w:rsidRDefault="00CA0B50" w:rsidP="00A42B38">
                            <w:pPr>
                              <w:rPr>
                                <w:sz w:val="18"/>
                                <w:szCs w:val="18"/>
                              </w:rPr>
                            </w:pPr>
                            <w:proofErr w:type="gramStart"/>
                            <w:r w:rsidRPr="00CA0B50">
                              <w:rPr>
                                <w:sz w:val="18"/>
                                <w:szCs w:val="18"/>
                              </w:rPr>
                              <w:t>class</w:t>
                            </w:r>
                            <w:proofErr w:type="gramEnd"/>
                            <w:r w:rsidRPr="00CA0B50">
                              <w:rPr>
                                <w:sz w:val="18"/>
                                <w:szCs w:val="18"/>
                              </w:rPr>
                              <w:t xml:space="preserve">        </w:t>
                            </w:r>
                            <w:r>
                              <w:rPr>
                                <w:sz w:val="18"/>
                                <w:szCs w:val="18"/>
                              </w:rPr>
                              <w:t xml:space="preserve">    </w:t>
                            </w:r>
                            <w:r w:rsidRPr="00CA0B50">
                              <w:rPr>
                                <w:sz w:val="18"/>
                                <w:szCs w:val="18"/>
                              </w:rPr>
                              <w:t xml:space="preserve"> positive   </w:t>
                            </w:r>
                            <w:r>
                              <w:rPr>
                                <w:sz w:val="18"/>
                                <w:szCs w:val="18"/>
                              </w:rPr>
                              <w:t xml:space="preserve">  </w:t>
                            </w:r>
                            <w:proofErr w:type="spellStart"/>
                            <w:r w:rsidRPr="00CA0B50">
                              <w:rPr>
                                <w:sz w:val="18"/>
                                <w:szCs w:val="18"/>
                              </w:rPr>
                              <w:t>positive</w:t>
                            </w:r>
                            <w:proofErr w:type="spellEnd"/>
                            <w:r w:rsidRPr="00CA0B50">
                              <w:rPr>
                                <w:sz w:val="18"/>
                                <w:szCs w:val="18"/>
                              </w:rPr>
                              <w:t xml:space="preserve">   </w:t>
                            </w:r>
                            <w:r w:rsidR="00792DCA">
                              <w:rPr>
                                <w:sz w:val="18"/>
                                <w:szCs w:val="18"/>
                              </w:rPr>
                              <w:t xml:space="preserve">  negative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19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">
                <v:textbox style="mso-fit-shape-to-text:t">
                  <w:txbxContent>
                    <w:p w:rsidR="00A42B38" w:rsidRPr="00A42B38" w:rsidRDefault="00A42B38" w:rsidP="00A42B38">
                      <w:pPr>
                        <w:rPr>
                          <w:sz w:val="18"/>
                          <w:szCs w:val="18"/>
                        </w:rPr>
                      </w:pPr>
                      <w:r w:rsidRPr="00A42B38">
                        <w:rPr>
                          <w:sz w:val="18"/>
                          <w:szCs w:val="18"/>
                        </w:rPr>
                        <w:t>Final cluster centroids:</w:t>
                      </w:r>
                    </w:p>
                    <w:p w:rsidR="00A42B38" w:rsidRPr="00A42B38" w:rsidRDefault="00A42B38" w:rsidP="00A42B38">
                      <w:pPr>
                        <w:rPr>
                          <w:sz w:val="18"/>
                          <w:szCs w:val="18"/>
                        </w:rPr>
                      </w:pPr>
                      <w:r w:rsidRPr="00A42B38">
                        <w:rPr>
                          <w:sz w:val="18"/>
                          <w:szCs w:val="18"/>
                        </w:rPr>
                        <w:t xml:space="preserve">                        </w:t>
                      </w:r>
                      <w:r>
                        <w:rPr>
                          <w:sz w:val="18"/>
                          <w:szCs w:val="18"/>
                        </w:rPr>
                        <w:t xml:space="preserve">                    </w:t>
                      </w:r>
                      <w:r w:rsidRPr="00A42B38">
                        <w:rPr>
                          <w:sz w:val="18"/>
                          <w:szCs w:val="18"/>
                        </w:rPr>
                        <w:t xml:space="preserve"> Cluster#</w:t>
                      </w:r>
                    </w:p>
                    <w:p w:rsidR="00A42B38" w:rsidRPr="00A42B38" w:rsidRDefault="00A42B38" w:rsidP="00A42B38">
                      <w:pPr>
                        <w:rPr>
                          <w:sz w:val="18"/>
                          <w:szCs w:val="18"/>
                        </w:rPr>
                      </w:pPr>
                      <w:r w:rsidRPr="00A42B38">
                        <w:rPr>
                          <w:sz w:val="18"/>
                          <w:szCs w:val="18"/>
                        </w:rPr>
                        <w:t xml:space="preserve">Attribute    Full Data          0        </w:t>
                      </w:r>
                      <w:r>
                        <w:rPr>
                          <w:sz w:val="18"/>
                          <w:szCs w:val="18"/>
                        </w:rPr>
                        <w:t xml:space="preserve">  </w:t>
                      </w:r>
                      <w:r w:rsidRPr="00A42B38">
                        <w:rPr>
                          <w:sz w:val="18"/>
                          <w:szCs w:val="18"/>
                        </w:rPr>
                        <w:t xml:space="preserve">  1</w:t>
                      </w:r>
                    </w:p>
                    <w:p w:rsidR="00A42B38" w:rsidRPr="00A42B38" w:rsidRDefault="00A42B38" w:rsidP="00A42B38">
                      <w:pPr>
                        <w:rPr>
                          <w:sz w:val="18"/>
                          <w:szCs w:val="18"/>
                        </w:rPr>
                      </w:pPr>
                      <w:r w:rsidRPr="00A42B38">
                        <w:rPr>
                          <w:sz w:val="18"/>
                          <w:szCs w:val="18"/>
                        </w:rPr>
                        <w:t xml:space="preserve">              </w:t>
                      </w:r>
                      <w:r>
                        <w:rPr>
                          <w:sz w:val="18"/>
                          <w:szCs w:val="18"/>
                        </w:rPr>
                        <w:tab/>
                      </w:r>
                      <w:r w:rsidRPr="00A42B38">
                        <w:rPr>
                          <w:sz w:val="18"/>
                          <w:szCs w:val="18"/>
                        </w:rPr>
                        <w:t xml:space="preserve"> (574.0)   </w:t>
                      </w:r>
                      <w:r>
                        <w:rPr>
                          <w:sz w:val="18"/>
                          <w:szCs w:val="18"/>
                        </w:rPr>
                        <w:t xml:space="preserve">   </w:t>
                      </w:r>
                      <w:r w:rsidRPr="00A42B38">
                        <w:rPr>
                          <w:sz w:val="18"/>
                          <w:szCs w:val="18"/>
                        </w:rPr>
                        <w:t xml:space="preserve">(351.0)   </w:t>
                      </w:r>
                      <w:r>
                        <w:rPr>
                          <w:sz w:val="18"/>
                          <w:szCs w:val="18"/>
                        </w:rPr>
                        <w:t xml:space="preserve">  </w:t>
                      </w:r>
                      <w:r w:rsidRPr="00A42B38">
                        <w:rPr>
                          <w:sz w:val="18"/>
                          <w:szCs w:val="18"/>
                        </w:rPr>
                        <w:t xml:space="preserve"> (223.0)</w:t>
                      </w:r>
                    </w:p>
                    <w:p w:rsidR="00A42B38" w:rsidRPr="00A42B38" w:rsidRDefault="00A42B38" w:rsidP="00A42B38">
                      <w:pPr>
                        <w:rPr>
                          <w:sz w:val="18"/>
                          <w:szCs w:val="18"/>
                        </w:rPr>
                      </w:pPr>
                      <w:r w:rsidRPr="00A42B38">
                        <w:rPr>
                          <w:sz w:val="18"/>
                          <w:szCs w:val="18"/>
                        </w:rPr>
                        <w:t>====</w:t>
                      </w:r>
                      <w:r>
                        <w:rPr>
                          <w:sz w:val="18"/>
                          <w:szCs w:val="18"/>
                        </w:rPr>
                        <w:t>===============================</w:t>
                      </w:r>
                    </w:p>
                    <w:p w:rsidR="00A42B38" w:rsidRPr="00A42B38" w:rsidRDefault="00A42B38" w:rsidP="00A42B38">
                      <w:pPr>
                        <w:rPr>
                          <w:sz w:val="18"/>
                          <w:szCs w:val="18"/>
                        </w:rPr>
                      </w:pPr>
                      <w:r>
                        <w:rPr>
                          <w:sz w:val="18"/>
                          <w:szCs w:val="18"/>
                        </w:rPr>
                        <w:t>pos</w:t>
                      </w:r>
                      <w:r w:rsidRPr="00A42B38">
                        <w:rPr>
                          <w:sz w:val="18"/>
                          <w:szCs w:val="18"/>
                        </w:rPr>
                        <w:t xml:space="preserve">1                    x          </w:t>
                      </w:r>
                      <w:r>
                        <w:rPr>
                          <w:sz w:val="18"/>
                          <w:szCs w:val="18"/>
                        </w:rPr>
                        <w:tab/>
                      </w:r>
                      <w:r>
                        <w:rPr>
                          <w:sz w:val="18"/>
                          <w:szCs w:val="18"/>
                        </w:rPr>
                        <w:tab/>
                      </w:r>
                      <w:r w:rsidRPr="00A42B38">
                        <w:rPr>
                          <w:sz w:val="18"/>
                          <w:szCs w:val="18"/>
                        </w:rPr>
                        <w:t xml:space="preserve">o         </w:t>
                      </w:r>
                      <w:r>
                        <w:rPr>
                          <w:sz w:val="18"/>
                          <w:szCs w:val="18"/>
                        </w:rPr>
                        <w:t xml:space="preserve">      </w:t>
                      </w:r>
                      <w:r w:rsidRPr="00A42B38">
                        <w:rPr>
                          <w:sz w:val="18"/>
                          <w:szCs w:val="18"/>
                        </w:rPr>
                        <w:t>x</w:t>
                      </w:r>
                    </w:p>
                    <w:p w:rsidR="00A42B38" w:rsidRPr="00A42B38" w:rsidRDefault="00A42B38" w:rsidP="00A42B38">
                      <w:pPr>
                        <w:rPr>
                          <w:sz w:val="18"/>
                          <w:szCs w:val="18"/>
                        </w:rPr>
                      </w:pPr>
                      <w:r>
                        <w:rPr>
                          <w:sz w:val="18"/>
                          <w:szCs w:val="18"/>
                        </w:rPr>
                        <w:t>pos</w:t>
                      </w:r>
                      <w:r w:rsidRPr="00A42B38">
                        <w:rPr>
                          <w:sz w:val="18"/>
                          <w:szCs w:val="18"/>
                        </w:rPr>
                        <w:t xml:space="preserve">2                    x         </w:t>
                      </w:r>
                      <w:r>
                        <w:rPr>
                          <w:sz w:val="18"/>
                          <w:szCs w:val="18"/>
                        </w:rPr>
                        <w:tab/>
                        <w:t xml:space="preserve">   </w:t>
                      </w:r>
                      <w:r w:rsidRPr="00A42B38">
                        <w:rPr>
                          <w:sz w:val="18"/>
                          <w:szCs w:val="18"/>
                        </w:rPr>
                        <w:t xml:space="preserve"> x         </w:t>
                      </w:r>
                      <w:r>
                        <w:rPr>
                          <w:sz w:val="18"/>
                          <w:szCs w:val="18"/>
                        </w:rPr>
                        <w:t xml:space="preserve">      </w:t>
                      </w:r>
                      <w:r w:rsidRPr="00A42B38">
                        <w:rPr>
                          <w:sz w:val="18"/>
                          <w:szCs w:val="18"/>
                        </w:rPr>
                        <w:t>x</w:t>
                      </w:r>
                    </w:p>
                    <w:p w:rsidR="00A42B38" w:rsidRPr="00A42B38" w:rsidRDefault="00A42B38" w:rsidP="00A42B38">
                      <w:pPr>
                        <w:rPr>
                          <w:sz w:val="18"/>
                          <w:szCs w:val="18"/>
                        </w:rPr>
                      </w:pPr>
                      <w:r>
                        <w:rPr>
                          <w:sz w:val="18"/>
                          <w:szCs w:val="18"/>
                        </w:rPr>
                        <w:t>pos</w:t>
                      </w:r>
                      <w:r w:rsidRPr="00A42B38">
                        <w:rPr>
                          <w:sz w:val="18"/>
                          <w:szCs w:val="18"/>
                        </w:rPr>
                        <w:t xml:space="preserve">3                    x         </w:t>
                      </w:r>
                      <w:r>
                        <w:rPr>
                          <w:sz w:val="18"/>
                          <w:szCs w:val="18"/>
                        </w:rPr>
                        <w:tab/>
                        <w:t xml:space="preserve">   </w:t>
                      </w:r>
                      <w:r w:rsidRPr="00A42B38">
                        <w:rPr>
                          <w:sz w:val="18"/>
                          <w:szCs w:val="18"/>
                        </w:rPr>
                        <w:t xml:space="preserve"> x         </w:t>
                      </w:r>
                      <w:r>
                        <w:rPr>
                          <w:sz w:val="18"/>
                          <w:szCs w:val="18"/>
                        </w:rPr>
                        <w:t xml:space="preserve">     </w:t>
                      </w:r>
                      <w:r w:rsidRPr="00A42B38">
                        <w:rPr>
                          <w:sz w:val="18"/>
                          <w:szCs w:val="18"/>
                        </w:rPr>
                        <w:t xml:space="preserve"> o</w:t>
                      </w:r>
                    </w:p>
                    <w:p w:rsidR="00A42B38" w:rsidRPr="00A42B38" w:rsidRDefault="00A42B38" w:rsidP="00A42B38">
                      <w:pPr>
                        <w:rPr>
                          <w:sz w:val="18"/>
                          <w:szCs w:val="18"/>
                        </w:rPr>
                      </w:pPr>
                      <w:r>
                        <w:rPr>
                          <w:sz w:val="18"/>
                          <w:szCs w:val="18"/>
                        </w:rPr>
                        <w:t>pos</w:t>
                      </w:r>
                      <w:r w:rsidRPr="00A42B38">
                        <w:rPr>
                          <w:sz w:val="18"/>
                          <w:szCs w:val="18"/>
                        </w:rPr>
                        <w:t xml:space="preserve">4                    x         </w:t>
                      </w:r>
                      <w:r>
                        <w:rPr>
                          <w:sz w:val="18"/>
                          <w:szCs w:val="18"/>
                        </w:rPr>
                        <w:t xml:space="preserve">     </w:t>
                      </w:r>
                      <w:r w:rsidRPr="00A42B38">
                        <w:rPr>
                          <w:sz w:val="18"/>
                          <w:szCs w:val="18"/>
                        </w:rPr>
                        <w:t xml:space="preserve"> o          </w:t>
                      </w:r>
                      <w:r>
                        <w:rPr>
                          <w:sz w:val="18"/>
                          <w:szCs w:val="18"/>
                        </w:rPr>
                        <w:t xml:space="preserve">     </w:t>
                      </w:r>
                      <w:r w:rsidRPr="00A42B38">
                        <w:rPr>
                          <w:sz w:val="18"/>
                          <w:szCs w:val="18"/>
                        </w:rPr>
                        <w:t>x</w:t>
                      </w:r>
                    </w:p>
                    <w:p w:rsidR="00A42B38" w:rsidRPr="00A42B38" w:rsidRDefault="00A42B38" w:rsidP="00A42B38">
                      <w:pPr>
                        <w:rPr>
                          <w:sz w:val="18"/>
                          <w:szCs w:val="18"/>
                        </w:rPr>
                      </w:pPr>
                      <w:r>
                        <w:rPr>
                          <w:sz w:val="18"/>
                          <w:szCs w:val="18"/>
                        </w:rPr>
                        <w:t>pos</w:t>
                      </w:r>
                      <w:r w:rsidRPr="00A42B38">
                        <w:rPr>
                          <w:sz w:val="18"/>
                          <w:szCs w:val="18"/>
                        </w:rPr>
                        <w:t xml:space="preserve">5                    x         </w:t>
                      </w:r>
                      <w:r>
                        <w:rPr>
                          <w:sz w:val="18"/>
                          <w:szCs w:val="18"/>
                        </w:rPr>
                        <w:t xml:space="preserve">     </w:t>
                      </w:r>
                      <w:r w:rsidRPr="00A42B38">
                        <w:rPr>
                          <w:sz w:val="18"/>
                          <w:szCs w:val="18"/>
                        </w:rPr>
                        <w:t xml:space="preserve"> x         </w:t>
                      </w:r>
                      <w:r>
                        <w:rPr>
                          <w:sz w:val="18"/>
                          <w:szCs w:val="18"/>
                        </w:rPr>
                        <w:t xml:space="preserve">      </w:t>
                      </w:r>
                      <w:r w:rsidRPr="00A42B38">
                        <w:rPr>
                          <w:sz w:val="18"/>
                          <w:szCs w:val="18"/>
                        </w:rPr>
                        <w:t>o</w:t>
                      </w:r>
                    </w:p>
                    <w:p w:rsidR="00A42B38" w:rsidRPr="00A42B38" w:rsidRDefault="00A42B38" w:rsidP="00A42B38">
                      <w:pPr>
                        <w:rPr>
                          <w:sz w:val="18"/>
                          <w:szCs w:val="18"/>
                        </w:rPr>
                      </w:pPr>
                      <w:r>
                        <w:rPr>
                          <w:sz w:val="18"/>
                          <w:szCs w:val="18"/>
                        </w:rPr>
                        <w:t>pos</w:t>
                      </w:r>
                      <w:r w:rsidRPr="00A42B38">
                        <w:rPr>
                          <w:sz w:val="18"/>
                          <w:szCs w:val="18"/>
                        </w:rPr>
                        <w:t xml:space="preserve">6                    x         </w:t>
                      </w:r>
                      <w:r>
                        <w:rPr>
                          <w:sz w:val="18"/>
                          <w:szCs w:val="18"/>
                        </w:rPr>
                        <w:t xml:space="preserve">     </w:t>
                      </w:r>
                      <w:r w:rsidRPr="00A42B38">
                        <w:rPr>
                          <w:sz w:val="18"/>
                          <w:szCs w:val="18"/>
                        </w:rPr>
                        <w:t xml:space="preserve"> x          </w:t>
                      </w:r>
                      <w:r>
                        <w:rPr>
                          <w:sz w:val="18"/>
                          <w:szCs w:val="18"/>
                        </w:rPr>
                        <w:t xml:space="preserve">     </w:t>
                      </w:r>
                      <w:r w:rsidRPr="00A42B38">
                        <w:rPr>
                          <w:sz w:val="18"/>
                          <w:szCs w:val="18"/>
                        </w:rPr>
                        <w:t>o</w:t>
                      </w:r>
                    </w:p>
                    <w:p w:rsidR="00A42B38" w:rsidRPr="00A42B38" w:rsidRDefault="00A42B38" w:rsidP="00A42B38">
                      <w:pPr>
                        <w:rPr>
                          <w:sz w:val="18"/>
                          <w:szCs w:val="18"/>
                        </w:rPr>
                      </w:pPr>
                      <w:r>
                        <w:rPr>
                          <w:sz w:val="18"/>
                          <w:szCs w:val="18"/>
                        </w:rPr>
                        <w:t>pos</w:t>
                      </w:r>
                      <w:r w:rsidRPr="00A42B38">
                        <w:rPr>
                          <w:sz w:val="18"/>
                          <w:szCs w:val="18"/>
                        </w:rPr>
                        <w:t xml:space="preserve">7                    x         </w:t>
                      </w:r>
                      <w:r>
                        <w:rPr>
                          <w:sz w:val="18"/>
                          <w:szCs w:val="18"/>
                        </w:rPr>
                        <w:t xml:space="preserve">     </w:t>
                      </w:r>
                      <w:r w:rsidRPr="00A42B38">
                        <w:rPr>
                          <w:sz w:val="18"/>
                          <w:szCs w:val="18"/>
                        </w:rPr>
                        <w:t xml:space="preserve"> o         </w:t>
                      </w:r>
                      <w:r>
                        <w:rPr>
                          <w:sz w:val="18"/>
                          <w:szCs w:val="18"/>
                        </w:rPr>
                        <w:t xml:space="preserve">      </w:t>
                      </w:r>
                      <w:r w:rsidRPr="00A42B38">
                        <w:rPr>
                          <w:sz w:val="18"/>
                          <w:szCs w:val="18"/>
                        </w:rPr>
                        <w:t>x</w:t>
                      </w:r>
                    </w:p>
                    <w:p w:rsidR="00A42B38" w:rsidRPr="00A42B38" w:rsidRDefault="00A42B38" w:rsidP="00A42B38">
                      <w:pPr>
                        <w:rPr>
                          <w:sz w:val="18"/>
                          <w:szCs w:val="18"/>
                        </w:rPr>
                      </w:pPr>
                      <w:r>
                        <w:rPr>
                          <w:sz w:val="18"/>
                          <w:szCs w:val="18"/>
                        </w:rPr>
                        <w:t>pos</w:t>
                      </w:r>
                      <w:r w:rsidRPr="00A42B38">
                        <w:rPr>
                          <w:sz w:val="18"/>
                          <w:szCs w:val="18"/>
                        </w:rPr>
                        <w:t xml:space="preserve">8                    x          </w:t>
                      </w:r>
                      <w:r>
                        <w:rPr>
                          <w:sz w:val="18"/>
                          <w:szCs w:val="18"/>
                        </w:rPr>
                        <w:t xml:space="preserve">     </w:t>
                      </w:r>
                      <w:r w:rsidRPr="00A42B38">
                        <w:rPr>
                          <w:sz w:val="18"/>
                          <w:szCs w:val="18"/>
                        </w:rPr>
                        <w:t xml:space="preserve">x         </w:t>
                      </w:r>
                      <w:r>
                        <w:rPr>
                          <w:sz w:val="18"/>
                          <w:szCs w:val="18"/>
                        </w:rPr>
                        <w:t xml:space="preserve">      </w:t>
                      </w:r>
                      <w:r w:rsidRPr="00A42B38">
                        <w:rPr>
                          <w:sz w:val="18"/>
                          <w:szCs w:val="18"/>
                        </w:rPr>
                        <w:t>o</w:t>
                      </w:r>
                    </w:p>
                    <w:p w:rsidR="00A42B38" w:rsidRDefault="00A42B38" w:rsidP="00A42B38">
                      <w:pPr>
                        <w:rPr>
                          <w:sz w:val="18"/>
                          <w:szCs w:val="18"/>
                        </w:rPr>
                      </w:pPr>
                      <w:r>
                        <w:rPr>
                          <w:sz w:val="18"/>
                          <w:szCs w:val="18"/>
                        </w:rPr>
                        <w:t>pos</w:t>
                      </w:r>
                      <w:r w:rsidRPr="00A42B38">
                        <w:rPr>
                          <w:sz w:val="18"/>
                          <w:szCs w:val="18"/>
                        </w:rPr>
                        <w:t xml:space="preserve">9                    x          </w:t>
                      </w:r>
                      <w:r>
                        <w:rPr>
                          <w:sz w:val="18"/>
                          <w:szCs w:val="18"/>
                        </w:rPr>
                        <w:t xml:space="preserve">     </w:t>
                      </w:r>
                      <w:r w:rsidRPr="00A42B38">
                        <w:rPr>
                          <w:sz w:val="18"/>
                          <w:szCs w:val="18"/>
                        </w:rPr>
                        <w:t xml:space="preserve">x         </w:t>
                      </w:r>
                      <w:r>
                        <w:rPr>
                          <w:sz w:val="18"/>
                          <w:szCs w:val="18"/>
                        </w:rPr>
                        <w:t xml:space="preserve">      </w:t>
                      </w:r>
                      <w:r w:rsidRPr="00A42B38">
                        <w:rPr>
                          <w:sz w:val="18"/>
                          <w:szCs w:val="18"/>
                        </w:rPr>
                        <w:t>o</w:t>
                      </w:r>
                    </w:p>
                    <w:p w:rsidR="00CA0B50" w:rsidRPr="00A42B38" w:rsidRDefault="00CA0B50" w:rsidP="00A42B38">
                      <w:pPr>
                        <w:rPr>
                          <w:sz w:val="18"/>
                          <w:szCs w:val="18"/>
                        </w:rPr>
                      </w:pPr>
                      <w:r w:rsidRPr="00CA0B50">
                        <w:rPr>
                          <w:sz w:val="18"/>
                          <w:szCs w:val="18"/>
                        </w:rPr>
                        <w:t xml:space="preserve">class        </w:t>
                      </w:r>
                      <w:r>
                        <w:rPr>
                          <w:sz w:val="18"/>
                          <w:szCs w:val="18"/>
                        </w:rPr>
                        <w:t xml:space="preserve">    </w:t>
                      </w:r>
                      <w:r w:rsidRPr="00CA0B50">
                        <w:rPr>
                          <w:sz w:val="18"/>
                          <w:szCs w:val="18"/>
                        </w:rPr>
                        <w:t xml:space="preserve"> positive   </w:t>
                      </w:r>
                      <w:r>
                        <w:rPr>
                          <w:sz w:val="18"/>
                          <w:szCs w:val="18"/>
                        </w:rPr>
                        <w:t xml:space="preserve">  </w:t>
                      </w:r>
                      <w:r w:rsidRPr="00CA0B50">
                        <w:rPr>
                          <w:sz w:val="18"/>
                          <w:szCs w:val="18"/>
                        </w:rPr>
                        <w:t xml:space="preserve">positive   </w:t>
                      </w:r>
                      <w:r w:rsidR="00792DCA">
                        <w:rPr>
                          <w:sz w:val="18"/>
                          <w:szCs w:val="18"/>
                        </w:rPr>
                        <w:t xml:space="preserve">  negative</w:t>
                      </w:r>
                    </w:p>
                  </w:txbxContent>
                </v:textbox>
              </v:shape>
            </w:pict>
          </mc:Fallback>
        </mc:AlternateContent>
      </w:r>
    </w:p>
    <w:p w:rsidR="00C860E6" w:rsidRDefault="00C860E6" w:rsidP="00CA7382">
      <w:pPr>
        <w:pStyle w:val="SubsubsectionHeading"/>
        <w:rPr>
          <w:b w:val="0"/>
        </w:rPr>
      </w:pPr>
    </w:p>
    <w:p w:rsidR="00C860E6" w:rsidRDefault="00C860E6" w:rsidP="00CA7382">
      <w:pPr>
        <w:pStyle w:val="SubsubsectionHeading"/>
        <w:rPr>
          <w:b w:val="0"/>
        </w:rPr>
      </w:pPr>
    </w:p>
    <w:p w:rsidR="00A42B38" w:rsidRDefault="00A42B38" w:rsidP="00CA7382">
      <w:pPr>
        <w:pStyle w:val="SubsubsectionHeading"/>
        <w:rPr>
          <w:b w:val="0"/>
        </w:rPr>
      </w:pPr>
    </w:p>
    <w:p w:rsidR="00A42B38" w:rsidRDefault="00A42B38" w:rsidP="00CA7382">
      <w:pPr>
        <w:pStyle w:val="SubsubsectionHeading"/>
        <w:rPr>
          <w:b w:val="0"/>
        </w:rPr>
      </w:pPr>
    </w:p>
    <w:p w:rsidR="00A42B38" w:rsidRDefault="00A42B38" w:rsidP="00CA7382">
      <w:pPr>
        <w:pStyle w:val="SubsubsectionHeading"/>
        <w:rPr>
          <w:b w:val="0"/>
        </w:rPr>
      </w:pPr>
    </w:p>
    <w:p w:rsidR="00A42B38" w:rsidRDefault="00A42B38" w:rsidP="00CA7382">
      <w:pPr>
        <w:pStyle w:val="SubsubsectionHeading"/>
        <w:rPr>
          <w:b w:val="0"/>
        </w:rPr>
      </w:pPr>
    </w:p>
    <w:p w:rsidR="00A42B38" w:rsidRDefault="00A42B38" w:rsidP="00CA7382">
      <w:pPr>
        <w:pStyle w:val="SubsubsectionHeading"/>
        <w:rPr>
          <w:b w:val="0"/>
        </w:rPr>
      </w:pPr>
    </w:p>
    <w:p w:rsidR="00A42B38" w:rsidRDefault="00A42B38" w:rsidP="00CA7382">
      <w:pPr>
        <w:pStyle w:val="SubsubsectionHeading"/>
        <w:rPr>
          <w:b w:val="0"/>
        </w:rPr>
      </w:pPr>
    </w:p>
    <w:p w:rsidR="00A42B38" w:rsidRDefault="00A42B38" w:rsidP="00CA7382">
      <w:pPr>
        <w:pStyle w:val="SubsubsectionHeading"/>
        <w:rPr>
          <w:b w:val="0"/>
        </w:rPr>
      </w:pPr>
    </w:p>
    <w:p w:rsidR="00CA0B50" w:rsidRDefault="00CA0B50" w:rsidP="00A42B38">
      <w:pPr>
        <w:pStyle w:val="SubsubsectionHeading"/>
        <w:jc w:val="center"/>
        <w:rPr>
          <w:b w:val="0"/>
          <w:i/>
          <w:sz w:val="16"/>
          <w:szCs w:val="16"/>
        </w:rPr>
      </w:pPr>
    </w:p>
    <w:p w:rsidR="00A42B38" w:rsidRPr="00A42B38" w:rsidRDefault="00A42B38" w:rsidP="00A42B38">
      <w:pPr>
        <w:pStyle w:val="SubsubsectionHeading"/>
        <w:jc w:val="center"/>
        <w:rPr>
          <w:b w:val="0"/>
          <w:i/>
          <w:sz w:val="16"/>
          <w:szCs w:val="16"/>
        </w:rPr>
      </w:pPr>
      <w:r>
        <w:rPr>
          <w:b w:val="0"/>
          <w:i/>
          <w:sz w:val="16"/>
          <w:szCs w:val="16"/>
        </w:rPr>
        <w:t>Figure 1: Matrix</w:t>
      </w:r>
      <w:r w:rsidR="007045DA">
        <w:rPr>
          <w:b w:val="0"/>
          <w:i/>
          <w:sz w:val="16"/>
          <w:szCs w:val="16"/>
        </w:rPr>
        <w:t xml:space="preserve"> of mode values for k-Means</w:t>
      </w:r>
    </w:p>
    <w:p w:rsidR="00A42B38" w:rsidRDefault="00A42B38" w:rsidP="00CA7382">
      <w:pPr>
        <w:pStyle w:val="SubsubsectionHeading"/>
        <w:rPr>
          <w:b w:val="0"/>
        </w:rPr>
      </w:pPr>
    </w:p>
    <w:p w:rsidR="00D77669" w:rsidRDefault="00D77669" w:rsidP="00CA7382">
      <w:pPr>
        <w:pStyle w:val="SubsubsectionHeading"/>
        <w:rPr>
          <w:b w:val="0"/>
        </w:rPr>
      </w:pPr>
      <w:r>
        <w:rPr>
          <w:b w:val="0"/>
        </w:rPr>
        <w:t>The Jitter function is used in Figure</w:t>
      </w:r>
      <w:r>
        <w:rPr>
          <w:b w:val="0"/>
        </w:rPr>
        <w:t xml:space="preserve"> 2 and</w:t>
      </w:r>
      <w:r>
        <w:rPr>
          <w:b w:val="0"/>
        </w:rPr>
        <w:t xml:space="preserve"> 3 to help visualize the number of points in a cluster.  In reality all the points lie on top of each other at each tick mark of the axis.  </w:t>
      </w:r>
      <w:r w:rsidR="00817C00">
        <w:rPr>
          <w:b w:val="0"/>
        </w:rPr>
        <w:t xml:space="preserve">Possibly include attribute vs attribute graph.  </w:t>
      </w:r>
    </w:p>
    <w:p w:rsidR="00343BD1" w:rsidRDefault="00343BD1" w:rsidP="00CA7382">
      <w:pPr>
        <w:pStyle w:val="SubsubsectionHeading"/>
        <w:rPr>
          <w:b w:val="0"/>
        </w:rPr>
      </w:pPr>
      <w:r>
        <w:rPr>
          <w:b w:val="0"/>
        </w:rPr>
        <w:t xml:space="preserve">Figure 2 shows a cluster plot for classes vs. instance.  </w:t>
      </w:r>
      <w:r w:rsidR="00042669">
        <w:rPr>
          <w:b w:val="0"/>
        </w:rPr>
        <w:t xml:space="preserve">The blue shapes correspond to cluster 0 and the red shapes correspond to cluster 1.  The bottom portion of the graph represents the positive class.  It can be seen in the graph that the bottom portion contains a larger portion of the cluster points.  This is an indication that a larger percentage of the </w:t>
      </w:r>
      <w:r w:rsidR="00BE569D">
        <w:rPr>
          <w:b w:val="0"/>
        </w:rPr>
        <w:t>instances</w:t>
      </w:r>
      <w:r w:rsidR="00042669">
        <w:rPr>
          <w:b w:val="0"/>
        </w:rPr>
        <w:t xml:space="preserve"> are classified as positive.  </w:t>
      </w:r>
    </w:p>
    <w:p w:rsidR="00343BD1" w:rsidRDefault="00343BD1" w:rsidP="00CA7382">
      <w:pPr>
        <w:pStyle w:val="SubsubsectionHeading"/>
        <w:rPr>
          <w:b w:val="0"/>
        </w:rPr>
      </w:pPr>
    </w:p>
    <w:p w:rsidR="00A42B38" w:rsidRDefault="00E33533" w:rsidP="00CA7382">
      <w:pPr>
        <w:pStyle w:val="SubsubsectionHeading"/>
        <w:rPr>
          <w:b w:val="0"/>
        </w:rPr>
      </w:pPr>
      <w:r w:rsidRPr="00E33533">
        <w:rPr>
          <w:b w:val="0"/>
          <w:noProof/>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3048000" cy="2120900"/>
                <wp:effectExtent l="0" t="0" r="19050" b="127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120900"/>
                        </a:xfrm>
                        <a:prstGeom prst="rect">
                          <a:avLst/>
                        </a:prstGeom>
                        <a:solidFill>
                          <a:srgbClr val="FFFFFF"/>
                        </a:solidFill>
                        <a:ln w="9525">
                          <a:solidFill>
                            <a:srgbClr val="000000"/>
                          </a:solidFill>
                          <a:miter lim="800000"/>
                          <a:headEnd/>
                          <a:tailEnd/>
                        </a:ln>
                      </wps:spPr>
                      <wps:txbx>
                        <w:txbxContent>
                          <w:p w:rsidR="00E33533" w:rsidRDefault="00E33533">
                            <w:r>
                              <w:rPr>
                                <w:noProof/>
                              </w:rPr>
                              <w:drawing>
                                <wp:inline distT="0" distB="0" distL="0" distR="0" wp14:anchorId="0943007D" wp14:editId="0F2438CA">
                                  <wp:extent cx="2927349" cy="207010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26508" cy="20695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240pt;height:167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">
                <v:textbox>
                  <w:txbxContent>
                    <w:p w:rsidR="00E33533" w:rsidRDefault="00E33533">
                      <w:r>
                        <w:rPr>
                          <w:noProof/>
                        </w:rPr>
                        <w:drawing>
                          <wp:inline distT="0" distB="0" distL="0" distR="0" wp14:anchorId="0943007D" wp14:editId="0F2438CA">
                            <wp:extent cx="2927349" cy="207010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26508" cy="2069505"/>
                                    </a:xfrm>
                                    <a:prstGeom prst="rect">
                                      <a:avLst/>
                                    </a:prstGeom>
                                  </pic:spPr>
                                </pic:pic>
                              </a:graphicData>
                            </a:graphic>
                          </wp:inline>
                        </w:drawing>
                      </w:r>
                    </w:p>
                  </w:txbxContent>
                </v:textbox>
              </v:shape>
            </w:pict>
          </mc:Fallback>
        </mc:AlternateContent>
      </w:r>
    </w:p>
    <w:p w:rsidR="00A42B38" w:rsidRDefault="00A42B38" w:rsidP="00CA7382">
      <w:pPr>
        <w:pStyle w:val="SubsubsectionHeading"/>
        <w:rPr>
          <w:b w:val="0"/>
        </w:rPr>
      </w:pPr>
    </w:p>
    <w:p w:rsidR="00A42B38" w:rsidRDefault="00A42B38" w:rsidP="00CA7382">
      <w:pPr>
        <w:pStyle w:val="SubsubsectionHeading"/>
        <w:rPr>
          <w:b w:val="0"/>
        </w:rPr>
      </w:pPr>
    </w:p>
    <w:p w:rsidR="00E33533" w:rsidRDefault="00E33533" w:rsidP="00CA7382">
      <w:pPr>
        <w:pStyle w:val="SubsubsectionHeading"/>
        <w:rPr>
          <w:b w:val="0"/>
        </w:rPr>
      </w:pPr>
    </w:p>
    <w:p w:rsidR="00E33533" w:rsidRDefault="00E33533" w:rsidP="00CA7382">
      <w:pPr>
        <w:pStyle w:val="SubsubsectionHeading"/>
        <w:rPr>
          <w:b w:val="0"/>
        </w:rPr>
      </w:pPr>
    </w:p>
    <w:p w:rsidR="00E33533" w:rsidRDefault="00E33533" w:rsidP="00CA7382">
      <w:pPr>
        <w:pStyle w:val="SubsubsectionHeading"/>
        <w:rPr>
          <w:b w:val="0"/>
        </w:rPr>
      </w:pPr>
    </w:p>
    <w:p w:rsidR="00CA7382" w:rsidRDefault="00CA7382" w:rsidP="00CA7382">
      <w:pPr>
        <w:pStyle w:val="SubsubsectionHeading"/>
        <w:rPr>
          <w:b w:val="0"/>
        </w:rPr>
      </w:pPr>
    </w:p>
    <w:p w:rsidR="00343BD1" w:rsidRDefault="00343BD1" w:rsidP="00CA7382">
      <w:pPr>
        <w:pStyle w:val="SubsubsectionHeading"/>
        <w:rPr>
          <w:b w:val="0"/>
        </w:rPr>
      </w:pPr>
    </w:p>
    <w:p w:rsidR="00343BD1" w:rsidRDefault="00343BD1" w:rsidP="00CA7382">
      <w:pPr>
        <w:pStyle w:val="SubsubsectionHeading"/>
        <w:rPr>
          <w:b w:val="0"/>
        </w:rPr>
      </w:pPr>
    </w:p>
    <w:p w:rsidR="00343BD1" w:rsidRDefault="00343BD1" w:rsidP="00CA7382">
      <w:pPr>
        <w:pStyle w:val="SubsubsectionHeading"/>
        <w:rPr>
          <w:b w:val="0"/>
        </w:rPr>
      </w:pPr>
    </w:p>
    <w:p w:rsidR="00343BD1" w:rsidRDefault="00343BD1" w:rsidP="00CA7382">
      <w:pPr>
        <w:pStyle w:val="SubsubsectionHeading"/>
        <w:rPr>
          <w:b w:val="0"/>
        </w:rPr>
      </w:pPr>
    </w:p>
    <w:p w:rsidR="00343BD1" w:rsidRPr="00343BD1" w:rsidRDefault="00343BD1" w:rsidP="00343BD1">
      <w:pPr>
        <w:pStyle w:val="SubsubsectionHeading"/>
        <w:jc w:val="center"/>
        <w:rPr>
          <w:b w:val="0"/>
          <w:i/>
          <w:sz w:val="16"/>
          <w:szCs w:val="16"/>
        </w:rPr>
      </w:pPr>
      <w:r>
        <w:rPr>
          <w:b w:val="0"/>
          <w:i/>
          <w:sz w:val="16"/>
          <w:szCs w:val="16"/>
        </w:rPr>
        <w:t>Figure 2: Cluster plot, K-Means, class vs. instance</w:t>
      </w:r>
    </w:p>
    <w:p w:rsidR="00343BD1" w:rsidRDefault="00343BD1" w:rsidP="00CA7382">
      <w:pPr>
        <w:pStyle w:val="SubsubsectionHeading"/>
        <w:rPr>
          <w:b w:val="0"/>
        </w:rPr>
      </w:pPr>
    </w:p>
    <w:p w:rsidR="00D516AB" w:rsidRDefault="00E61F86" w:rsidP="00CA7382">
      <w:pPr>
        <w:pStyle w:val="SubsubsectionHeading"/>
        <w:rPr>
          <w:b w:val="0"/>
        </w:rPr>
      </w:pPr>
      <w:r>
        <w:rPr>
          <w:b w:val="0"/>
        </w:rPr>
        <w:t xml:space="preserve">Figure 3 shows a cluster plot for pos1 attribute values vs. the class value.  </w:t>
      </w:r>
      <w:r w:rsidR="00D67C7E">
        <w:rPr>
          <w:b w:val="0"/>
        </w:rPr>
        <w:t>The blue shapes correspond to cluster 0 and the red shapes correspond to cluster 1.</w:t>
      </w:r>
      <w:r w:rsidR="00D77669">
        <w:rPr>
          <w:b w:val="0"/>
        </w:rPr>
        <w:t xml:space="preserve">  </w:t>
      </w:r>
      <w:r w:rsidR="00550AD4">
        <w:rPr>
          <w:b w:val="0"/>
        </w:rPr>
        <w:t xml:space="preserve">Figure 3 provides a visual for the pos1 row in Figure 1.  The majority value for cluster 0 for pos1 is o.  In Figure 3 the o position is occupied by mostly cluster 0.  The x position is occupied mostly by cluster 1.  </w:t>
      </w:r>
      <w:r w:rsidR="009E04AE">
        <w:rPr>
          <w:b w:val="0"/>
        </w:rPr>
        <w:t>Figure 3 also shows that the majority of cluster points are classified as positive.</w:t>
      </w:r>
    </w:p>
    <w:p w:rsidR="009E04AE" w:rsidRDefault="009E04AE" w:rsidP="00CA7382">
      <w:pPr>
        <w:pStyle w:val="SubsubsectionHeading"/>
        <w:rPr>
          <w:b w:val="0"/>
        </w:rPr>
      </w:pPr>
      <w:r>
        <w:rPr>
          <w:b w:val="0"/>
        </w:rPr>
        <w:t xml:space="preserve">Figure 2 and 3 also indicate that the clustering algorithm is not creating clusters that align with the class values.  </w:t>
      </w:r>
      <w:r w:rsidR="00604963">
        <w:rPr>
          <w:b w:val="0"/>
        </w:rPr>
        <w:t>Instead it is creating clusters based on similarities between the starting instance and the neighboring instances.  The fact that nearby instances do not necessarily share the same classification means the clusters will not align with the class values.</w:t>
      </w:r>
      <w:r w:rsidR="00F41CB0">
        <w:rPr>
          <w:b w:val="0"/>
        </w:rPr>
        <w:t xml:space="preserve">  </w:t>
      </w:r>
      <w:r w:rsidR="00623E3A">
        <w:rPr>
          <w:b w:val="0"/>
        </w:rPr>
        <w:t xml:space="preserve">For this data set this makes sense.  A board can have a matching attribute for all but 1 attribute but if that attribute was one of the 3 in a row creating a player win changing it will change the class value.  </w:t>
      </w:r>
      <w:r w:rsidR="00E154B0">
        <w:rPr>
          <w:b w:val="0"/>
        </w:rPr>
        <w:t>Even though 8 of the 9 attributes match the class value is different.  These instances may be responsible for most of the misclassification. Get a numeric value for this.</w:t>
      </w:r>
    </w:p>
    <w:p w:rsidR="00604963" w:rsidRDefault="00604963" w:rsidP="00CA7382">
      <w:pPr>
        <w:pStyle w:val="SubsubsectionHeading"/>
        <w:rPr>
          <w:b w:val="0"/>
        </w:rPr>
      </w:pPr>
      <w:proofErr w:type="gramStart"/>
      <w:r>
        <w:rPr>
          <w:b w:val="0"/>
        </w:rPr>
        <w:t>Similar to k nearest neighbors.</w:t>
      </w:r>
      <w:proofErr w:type="gramEnd"/>
      <w:r>
        <w:rPr>
          <w:b w:val="0"/>
        </w:rPr>
        <w:t xml:space="preserve">  That algorithm also did </w:t>
      </w:r>
      <w:proofErr w:type="gramStart"/>
      <w:r>
        <w:rPr>
          <w:b w:val="0"/>
        </w:rPr>
        <w:t>bad</w:t>
      </w:r>
      <w:proofErr w:type="gramEnd"/>
      <w:r>
        <w:rPr>
          <w:b w:val="0"/>
        </w:rPr>
        <w:t xml:space="preserve"> in Assignment 1.  Worse performance because no distance weighting and instances on edge of cluster are still considered part of the class even though they may be far away.  </w:t>
      </w:r>
    </w:p>
    <w:p w:rsidR="00D516AB" w:rsidRDefault="00D516AB" w:rsidP="00CA7382">
      <w:pPr>
        <w:pStyle w:val="SubsubsectionHeading"/>
        <w:rPr>
          <w:b w:val="0"/>
        </w:rPr>
      </w:pPr>
    </w:p>
    <w:p w:rsidR="00D516AB" w:rsidRDefault="00D516AB" w:rsidP="00CA7382">
      <w:pPr>
        <w:pStyle w:val="SubsubsectionHeading"/>
        <w:rPr>
          <w:b w:val="0"/>
        </w:rPr>
      </w:pPr>
      <w:r w:rsidRPr="00D516AB">
        <w:rPr>
          <w:b w:val="0"/>
          <w:noProof/>
        </w:rPr>
        <mc:AlternateContent>
          <mc:Choice Requires="wps">
            <w:drawing>
              <wp:anchor distT="0" distB="0" distL="114300" distR="114300" simplePos="0" relativeHeight="251663360" behindDoc="0" locked="0" layoutInCell="1" allowOverlap="1" wp14:anchorId="3635136F" wp14:editId="2D3762CA">
                <wp:simplePos x="0" y="0"/>
                <wp:positionH relativeFrom="column">
                  <wp:align>center</wp:align>
                </wp:positionH>
                <wp:positionV relativeFrom="paragraph">
                  <wp:posOffset>0</wp:posOffset>
                </wp:positionV>
                <wp:extent cx="3028950" cy="2075180"/>
                <wp:effectExtent l="0" t="0" r="19050" b="203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2075180"/>
                        </a:xfrm>
                        <a:prstGeom prst="rect">
                          <a:avLst/>
                        </a:prstGeom>
                        <a:solidFill>
                          <a:srgbClr val="FFFFFF"/>
                        </a:solidFill>
                        <a:ln w="9525">
                          <a:solidFill>
                            <a:srgbClr val="000000"/>
                          </a:solidFill>
                          <a:miter lim="800000"/>
                          <a:headEnd/>
                          <a:tailEnd/>
                        </a:ln>
                      </wps:spPr>
                      <wps:txbx>
                        <w:txbxContent>
                          <w:p w:rsidR="00D516AB" w:rsidRDefault="00D516AB">
                            <w:r>
                              <w:rPr>
                                <w:noProof/>
                              </w:rPr>
                              <w:drawing>
                                <wp:inline distT="0" distB="0" distL="0" distR="0" wp14:anchorId="1A741AC7" wp14:editId="73340FD1">
                                  <wp:extent cx="2863850" cy="196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60011" cy="19658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0;width:238.5pt;height:163.4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">
                <v:textbox>
                  <w:txbxContent>
                    <w:p w:rsidR="00D516AB" w:rsidRDefault="00D516AB">
                      <w:r>
                        <w:rPr>
                          <w:noProof/>
                        </w:rPr>
                        <w:drawing>
                          <wp:inline distT="0" distB="0" distL="0" distR="0" wp14:anchorId="1A741AC7" wp14:editId="73340FD1">
                            <wp:extent cx="2863850" cy="196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60011" cy="1965861"/>
                                    </a:xfrm>
                                    <a:prstGeom prst="rect">
                                      <a:avLst/>
                                    </a:prstGeom>
                                  </pic:spPr>
                                </pic:pic>
                              </a:graphicData>
                            </a:graphic>
                          </wp:inline>
                        </w:drawing>
                      </w:r>
                    </w:p>
                  </w:txbxContent>
                </v:textbox>
              </v:shape>
            </w:pict>
          </mc:Fallback>
        </mc:AlternateContent>
      </w:r>
    </w:p>
    <w:p w:rsidR="00D516AB" w:rsidRDefault="00D516AB" w:rsidP="00CA7382">
      <w:pPr>
        <w:pStyle w:val="SubsubsectionHeading"/>
        <w:rPr>
          <w:b w:val="0"/>
        </w:rPr>
      </w:pPr>
    </w:p>
    <w:p w:rsidR="00D516AB" w:rsidRDefault="00D516AB" w:rsidP="00CA7382">
      <w:pPr>
        <w:pStyle w:val="SubsubsectionHeading"/>
        <w:rPr>
          <w:b w:val="0"/>
        </w:rPr>
      </w:pPr>
    </w:p>
    <w:p w:rsidR="00D516AB" w:rsidRDefault="00D516AB" w:rsidP="00CA7382">
      <w:pPr>
        <w:pStyle w:val="SubsubsectionHeading"/>
        <w:rPr>
          <w:b w:val="0"/>
        </w:rPr>
      </w:pPr>
    </w:p>
    <w:p w:rsidR="00D516AB" w:rsidRDefault="00D516AB" w:rsidP="00CA7382">
      <w:pPr>
        <w:pStyle w:val="SubsubsectionHeading"/>
        <w:rPr>
          <w:b w:val="0"/>
        </w:rPr>
      </w:pPr>
    </w:p>
    <w:p w:rsidR="00D516AB" w:rsidRDefault="00D516AB" w:rsidP="00CA7382">
      <w:pPr>
        <w:pStyle w:val="SubsubsectionHeading"/>
        <w:rPr>
          <w:b w:val="0"/>
        </w:rPr>
      </w:pPr>
    </w:p>
    <w:p w:rsidR="00D516AB" w:rsidRDefault="00D516AB" w:rsidP="00CA7382">
      <w:pPr>
        <w:pStyle w:val="SubsubsectionHeading"/>
        <w:rPr>
          <w:b w:val="0"/>
        </w:rPr>
      </w:pPr>
    </w:p>
    <w:p w:rsidR="00D516AB" w:rsidRDefault="00D516AB" w:rsidP="00CA7382">
      <w:pPr>
        <w:pStyle w:val="SubsubsectionHeading"/>
        <w:rPr>
          <w:b w:val="0"/>
        </w:rPr>
      </w:pPr>
    </w:p>
    <w:p w:rsidR="00343BD1" w:rsidRDefault="00343BD1" w:rsidP="00CA7382">
      <w:pPr>
        <w:pStyle w:val="SubsubsectionHeading"/>
        <w:rPr>
          <w:b w:val="0"/>
        </w:rPr>
      </w:pPr>
    </w:p>
    <w:p w:rsidR="00D516AB" w:rsidRDefault="00D516AB" w:rsidP="00CA7382">
      <w:pPr>
        <w:pStyle w:val="SubsubsectionHeading"/>
        <w:rPr>
          <w:b w:val="0"/>
        </w:rPr>
      </w:pPr>
    </w:p>
    <w:p w:rsidR="00D516AB" w:rsidRDefault="00D516AB" w:rsidP="00CA7382">
      <w:pPr>
        <w:pStyle w:val="SubsubsectionHeading"/>
        <w:rPr>
          <w:b w:val="0"/>
        </w:rPr>
      </w:pPr>
    </w:p>
    <w:p w:rsidR="00D516AB" w:rsidRPr="00D516AB" w:rsidRDefault="00D516AB" w:rsidP="00D516AB">
      <w:pPr>
        <w:pStyle w:val="SubsubsectionHeading"/>
        <w:jc w:val="center"/>
        <w:rPr>
          <w:b w:val="0"/>
          <w:i/>
          <w:sz w:val="16"/>
          <w:szCs w:val="16"/>
        </w:rPr>
      </w:pPr>
      <w:r>
        <w:rPr>
          <w:b w:val="0"/>
          <w:i/>
          <w:sz w:val="16"/>
          <w:szCs w:val="16"/>
        </w:rPr>
        <w:t xml:space="preserve">Figure 3: Cluster plot, k-Means, </w:t>
      </w:r>
      <w:proofErr w:type="gramStart"/>
      <w:r>
        <w:rPr>
          <w:b w:val="0"/>
          <w:i/>
          <w:sz w:val="16"/>
          <w:szCs w:val="16"/>
        </w:rPr>
        <w:t>pos1</w:t>
      </w:r>
      <w:proofErr w:type="gramEnd"/>
      <w:r>
        <w:rPr>
          <w:b w:val="0"/>
          <w:i/>
          <w:sz w:val="16"/>
          <w:szCs w:val="16"/>
        </w:rPr>
        <w:t xml:space="preserve"> vs. class</w:t>
      </w:r>
    </w:p>
    <w:p w:rsidR="00D516AB" w:rsidRPr="00194807" w:rsidRDefault="00D516AB" w:rsidP="00CA7382">
      <w:pPr>
        <w:pStyle w:val="SubsubsectionHeading"/>
        <w:rPr>
          <w:b w:val="0"/>
        </w:rPr>
      </w:pPr>
    </w:p>
    <w:p w:rsidR="00CA7382" w:rsidRDefault="00CA7382" w:rsidP="00CA7382">
      <w:pPr>
        <w:pStyle w:val="References"/>
        <w:jc w:val="left"/>
        <w:rPr>
          <w:b/>
          <w:sz w:val="20"/>
        </w:rPr>
      </w:pPr>
      <w:r>
        <w:rPr>
          <w:b/>
          <w:sz w:val="20"/>
        </w:rPr>
        <w:t>Expectation Maximization</w:t>
      </w:r>
    </w:p>
    <w:p w:rsidR="00CA7382" w:rsidRPr="00BC0702" w:rsidRDefault="00CA7382" w:rsidP="00CA7382">
      <w:pPr>
        <w:pStyle w:val="References"/>
        <w:rPr>
          <w:sz w:val="20"/>
        </w:rPr>
      </w:pPr>
      <w:proofErr w:type="gramStart"/>
      <w:r>
        <w:rPr>
          <w:sz w:val="20"/>
        </w:rPr>
        <w:t>Does a little worse than k means.</w:t>
      </w:r>
      <w:proofErr w:type="gramEnd"/>
      <w:r>
        <w:rPr>
          <w:sz w:val="20"/>
        </w:rPr>
        <w:t xml:space="preserve">  </w:t>
      </w:r>
    </w:p>
    <w:p w:rsidR="00CA7382" w:rsidRDefault="00CA5BFE" w:rsidP="00BC43D1">
      <w:pPr>
        <w:pStyle w:val="References"/>
        <w:rPr>
          <w:sz w:val="20"/>
        </w:rPr>
      </w:pPr>
      <w:r>
        <w:rPr>
          <w:sz w:val="20"/>
        </w:rPr>
        <w:t xml:space="preserve">There is some variation in error with respect to number of runs.  </w:t>
      </w:r>
      <w:proofErr w:type="gramStart"/>
      <w:r>
        <w:rPr>
          <w:sz w:val="20"/>
        </w:rPr>
        <w:t>Might make a good graph.</w:t>
      </w:r>
      <w:proofErr w:type="gramEnd"/>
      <w:r>
        <w:rPr>
          <w:sz w:val="20"/>
        </w:rPr>
        <w:t xml:space="preserve">  </w:t>
      </w:r>
    </w:p>
    <w:p w:rsidR="0039185F" w:rsidRDefault="00CC354A" w:rsidP="00BC43D1">
      <w:pPr>
        <w:pStyle w:val="References"/>
        <w:rPr>
          <w:sz w:val="20"/>
        </w:rPr>
      </w:pPr>
      <w:r>
        <w:rPr>
          <w:sz w:val="20"/>
        </w:rPr>
        <w:t xml:space="preserve">For EM k was set to 2.  This gave the best output.  If a higher value of k was used the extra clusters created were </w:t>
      </w:r>
      <w:r>
        <w:rPr>
          <w:sz w:val="20"/>
        </w:rPr>
        <w:lastRenderedPageBreak/>
        <w:t xml:space="preserve">not used to classify.  This resulted in a higher error.  </w:t>
      </w:r>
      <w:r w:rsidR="001220EB">
        <w:rPr>
          <w:sz w:val="20"/>
        </w:rPr>
        <w:t xml:space="preserve">The number of folds used was 10 and 10 K-Means runs were used.  Only 56 iterations were needed to converge to a local maximum.  </w:t>
      </w:r>
    </w:p>
    <w:p w:rsidR="009269A0" w:rsidRDefault="009269A0" w:rsidP="00BC43D1">
      <w:pPr>
        <w:pStyle w:val="References"/>
        <w:rPr>
          <w:sz w:val="20"/>
        </w:rPr>
      </w:pPr>
      <w:r>
        <w:rPr>
          <w:sz w:val="20"/>
        </w:rPr>
        <w:t xml:space="preserve">The EM did not perform as well as k-Means when classifying data.  The lowest error achieved was 43%.  </w:t>
      </w:r>
    </w:p>
    <w:p w:rsidR="00CC354A" w:rsidRDefault="00FB0C21" w:rsidP="00BC43D1">
      <w:pPr>
        <w:pStyle w:val="References"/>
        <w:rPr>
          <w:sz w:val="20"/>
        </w:rPr>
      </w:pPr>
      <w:r>
        <w:rPr>
          <w:sz w:val="20"/>
        </w:rPr>
        <w:t>How does the soft clustering affect performance in this case?</w:t>
      </w:r>
    </w:p>
    <w:p w:rsidR="00FB0C21" w:rsidRDefault="00FB0C21" w:rsidP="00BC43D1">
      <w:pPr>
        <w:pStyle w:val="References"/>
        <w:rPr>
          <w:sz w:val="20"/>
        </w:rPr>
      </w:pPr>
      <w:r>
        <w:rPr>
          <w:sz w:val="20"/>
        </w:rPr>
        <w:t>EM automatically turns data into Gaussian distribution.  How does this affect results?</w:t>
      </w:r>
    </w:p>
    <w:p w:rsidR="00882D1F" w:rsidRDefault="00882D1F" w:rsidP="00BC43D1">
      <w:pPr>
        <w:pStyle w:val="References"/>
        <w:rPr>
          <w:sz w:val="20"/>
        </w:rPr>
      </w:pPr>
      <w:r>
        <w:rPr>
          <w:sz w:val="20"/>
        </w:rPr>
        <w:t xml:space="preserve">For both EM and k-means cluster 0 is the positive class and cluster 1 is negative.  </w:t>
      </w:r>
    </w:p>
    <w:p w:rsidR="00793C1C" w:rsidRDefault="000D1E91" w:rsidP="00BC43D1">
      <w:pPr>
        <w:pStyle w:val="References"/>
        <w:rPr>
          <w:sz w:val="20"/>
        </w:rPr>
      </w:pPr>
      <w:r>
        <w:rPr>
          <w:sz w:val="20"/>
        </w:rPr>
        <w:t xml:space="preserve">Figure 4 shows a cluster plot for the class value vs instance.  Blue represents cluster 0 and red represents cluster 1.  </w:t>
      </w:r>
      <w:r w:rsidR="00EC2F0D">
        <w:rPr>
          <w:sz w:val="20"/>
        </w:rPr>
        <w:t xml:space="preserve">Figure 4 shows that the majority of clusters belong to the positive class.  However, the positive class contains instances from both clusters.  This is an indication that EM is not clustering the classes well.  </w:t>
      </w:r>
    </w:p>
    <w:p w:rsidR="00DB33EC" w:rsidRDefault="00DB33EC" w:rsidP="00BC43D1">
      <w:pPr>
        <w:pStyle w:val="References"/>
        <w:rPr>
          <w:sz w:val="20"/>
        </w:rPr>
      </w:pPr>
    </w:p>
    <w:p w:rsidR="00DB33EC" w:rsidRDefault="00DB33EC" w:rsidP="00BC43D1">
      <w:pPr>
        <w:pStyle w:val="References"/>
        <w:rPr>
          <w:sz w:val="20"/>
        </w:rPr>
      </w:pPr>
      <w:r w:rsidRPr="00DB33EC">
        <w:rPr>
          <w:noProof/>
          <w:sz w:val="20"/>
        </w:rPr>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2940050" cy="2279650"/>
                <wp:effectExtent l="0" t="0" r="12700" b="254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2279650"/>
                        </a:xfrm>
                        <a:prstGeom prst="rect">
                          <a:avLst/>
                        </a:prstGeom>
                        <a:solidFill>
                          <a:srgbClr val="FFFFFF"/>
                        </a:solidFill>
                        <a:ln w="9525">
                          <a:solidFill>
                            <a:srgbClr val="000000"/>
                          </a:solidFill>
                          <a:miter lim="800000"/>
                          <a:headEnd/>
                          <a:tailEnd/>
                        </a:ln>
                      </wps:spPr>
                      <wps:txbx>
                        <w:txbxContent>
                          <w:p w:rsidR="00DB33EC" w:rsidRDefault="00DB33EC">
                            <w:r>
                              <w:rPr>
                                <w:noProof/>
                              </w:rPr>
                              <w:drawing>
                                <wp:inline distT="0" distB="0" distL="0" distR="0" wp14:anchorId="510C2B47" wp14:editId="5AE52339">
                                  <wp:extent cx="2787650" cy="217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87159" cy="217766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left:0;text-align:left;margin-left:0;margin-top:0;width:231.5pt;height:179.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">
                <v:textbox>
                  <w:txbxContent>
                    <w:p w:rsidR="00DB33EC" w:rsidRDefault="00DB33EC">
                      <w:r>
                        <w:rPr>
                          <w:noProof/>
                        </w:rPr>
                        <w:drawing>
                          <wp:inline distT="0" distB="0" distL="0" distR="0" wp14:anchorId="510C2B47" wp14:editId="5AE52339">
                            <wp:extent cx="2787650" cy="217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87159" cy="2177666"/>
                                    </a:xfrm>
                                    <a:prstGeom prst="rect">
                                      <a:avLst/>
                                    </a:prstGeom>
                                  </pic:spPr>
                                </pic:pic>
                              </a:graphicData>
                            </a:graphic>
                          </wp:inline>
                        </w:drawing>
                      </w:r>
                    </w:p>
                  </w:txbxContent>
                </v:textbox>
              </v:shape>
            </w:pict>
          </mc:Fallback>
        </mc:AlternateContent>
      </w:r>
    </w:p>
    <w:p w:rsidR="00DB33EC" w:rsidRDefault="00DB33EC" w:rsidP="00BC43D1">
      <w:pPr>
        <w:pStyle w:val="References"/>
        <w:rPr>
          <w:sz w:val="20"/>
        </w:rPr>
      </w:pPr>
    </w:p>
    <w:p w:rsidR="00DB33EC" w:rsidRDefault="00DB33EC" w:rsidP="00BC43D1">
      <w:pPr>
        <w:pStyle w:val="References"/>
        <w:rPr>
          <w:sz w:val="20"/>
        </w:rPr>
      </w:pPr>
    </w:p>
    <w:p w:rsidR="00DB33EC" w:rsidRDefault="00DB33EC" w:rsidP="00BC43D1">
      <w:pPr>
        <w:pStyle w:val="References"/>
        <w:rPr>
          <w:sz w:val="20"/>
        </w:rPr>
      </w:pPr>
    </w:p>
    <w:p w:rsidR="00DB33EC" w:rsidRDefault="00DB33EC" w:rsidP="00BC43D1">
      <w:pPr>
        <w:pStyle w:val="References"/>
        <w:rPr>
          <w:sz w:val="20"/>
        </w:rPr>
      </w:pPr>
    </w:p>
    <w:p w:rsidR="00DB33EC" w:rsidRDefault="00DB33EC" w:rsidP="00BC43D1">
      <w:pPr>
        <w:pStyle w:val="References"/>
        <w:rPr>
          <w:sz w:val="20"/>
        </w:rPr>
      </w:pPr>
    </w:p>
    <w:p w:rsidR="00DB33EC" w:rsidRDefault="00DB33EC" w:rsidP="00BC43D1">
      <w:pPr>
        <w:pStyle w:val="References"/>
        <w:rPr>
          <w:sz w:val="20"/>
        </w:rPr>
      </w:pPr>
    </w:p>
    <w:p w:rsidR="00DB33EC" w:rsidRDefault="00DB33EC" w:rsidP="00BC43D1">
      <w:pPr>
        <w:pStyle w:val="References"/>
        <w:rPr>
          <w:sz w:val="20"/>
        </w:rPr>
      </w:pPr>
    </w:p>
    <w:p w:rsidR="00DB33EC" w:rsidRDefault="00DB33EC" w:rsidP="00BC43D1">
      <w:pPr>
        <w:pStyle w:val="References"/>
        <w:rPr>
          <w:sz w:val="20"/>
        </w:rPr>
      </w:pPr>
    </w:p>
    <w:p w:rsidR="00DB33EC" w:rsidRDefault="00DB33EC" w:rsidP="00BC43D1">
      <w:pPr>
        <w:pStyle w:val="References"/>
        <w:rPr>
          <w:sz w:val="20"/>
        </w:rPr>
      </w:pPr>
    </w:p>
    <w:p w:rsidR="00DB33EC" w:rsidRDefault="00DB33EC" w:rsidP="00BC43D1">
      <w:pPr>
        <w:pStyle w:val="References"/>
        <w:rPr>
          <w:sz w:val="20"/>
        </w:rPr>
      </w:pPr>
    </w:p>
    <w:p w:rsidR="00DB33EC" w:rsidRDefault="00DB33EC" w:rsidP="00BC43D1">
      <w:pPr>
        <w:pStyle w:val="References"/>
        <w:rPr>
          <w:sz w:val="20"/>
        </w:rPr>
      </w:pPr>
    </w:p>
    <w:p w:rsidR="00DB33EC" w:rsidRDefault="00DB33EC" w:rsidP="00BC43D1">
      <w:pPr>
        <w:pStyle w:val="References"/>
        <w:rPr>
          <w:sz w:val="20"/>
        </w:rPr>
      </w:pPr>
    </w:p>
    <w:p w:rsidR="00DB33EC" w:rsidRDefault="00DB33EC" w:rsidP="00BC43D1">
      <w:pPr>
        <w:pStyle w:val="References"/>
        <w:rPr>
          <w:sz w:val="20"/>
        </w:rPr>
      </w:pPr>
    </w:p>
    <w:p w:rsidR="00DB33EC" w:rsidRPr="00DB33EC" w:rsidRDefault="00DB33EC" w:rsidP="00DB33EC">
      <w:pPr>
        <w:pStyle w:val="References"/>
        <w:jc w:val="center"/>
        <w:rPr>
          <w:i/>
          <w:sz w:val="16"/>
          <w:szCs w:val="16"/>
        </w:rPr>
      </w:pPr>
      <w:r>
        <w:rPr>
          <w:i/>
          <w:sz w:val="16"/>
          <w:szCs w:val="16"/>
        </w:rPr>
        <w:t>Figure 4: Cluster plot, EM, class vs. instance</w:t>
      </w:r>
    </w:p>
    <w:p w:rsidR="00DB33EC" w:rsidRDefault="00DB33EC" w:rsidP="00BC43D1">
      <w:pPr>
        <w:pStyle w:val="References"/>
        <w:rPr>
          <w:sz w:val="20"/>
        </w:rPr>
      </w:pPr>
    </w:p>
    <w:p w:rsidR="001865C5" w:rsidRDefault="001865C5" w:rsidP="00BC43D1">
      <w:pPr>
        <w:pStyle w:val="References"/>
        <w:rPr>
          <w:sz w:val="20"/>
        </w:rPr>
      </w:pPr>
    </w:p>
    <w:p w:rsidR="001865C5" w:rsidRDefault="001865C5" w:rsidP="00BC43D1">
      <w:pPr>
        <w:pStyle w:val="References"/>
        <w:rPr>
          <w:sz w:val="20"/>
        </w:rPr>
      </w:pPr>
    </w:p>
    <w:p w:rsidR="001865C5" w:rsidRDefault="001865C5" w:rsidP="00BC43D1">
      <w:pPr>
        <w:pStyle w:val="References"/>
        <w:rPr>
          <w:sz w:val="20"/>
        </w:rPr>
      </w:pPr>
    </w:p>
    <w:p w:rsidR="001865C5" w:rsidRDefault="001865C5" w:rsidP="00BC43D1">
      <w:pPr>
        <w:pStyle w:val="References"/>
        <w:rPr>
          <w:sz w:val="20"/>
        </w:rPr>
      </w:pPr>
    </w:p>
    <w:p w:rsidR="006F45E1" w:rsidRDefault="009A4914" w:rsidP="00BC43D1">
      <w:pPr>
        <w:pStyle w:val="References"/>
        <w:rPr>
          <w:sz w:val="20"/>
        </w:rPr>
      </w:pPr>
      <w:r w:rsidRPr="009A4914">
        <w:rPr>
          <w:noProof/>
          <w:sz w:val="20"/>
        </w:rPr>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2952750" cy="2108200"/>
                <wp:effectExtent l="0" t="0" r="19050" b="254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108200"/>
                        </a:xfrm>
                        <a:prstGeom prst="rect">
                          <a:avLst/>
                        </a:prstGeom>
                        <a:solidFill>
                          <a:srgbClr val="FFFFFF"/>
                        </a:solidFill>
                        <a:ln w="9525">
                          <a:solidFill>
                            <a:srgbClr val="000000"/>
                          </a:solidFill>
                          <a:miter lim="800000"/>
                          <a:headEnd/>
                          <a:tailEnd/>
                        </a:ln>
                      </wps:spPr>
                      <wps:txbx>
                        <w:txbxContent>
                          <w:p w:rsidR="009A4914" w:rsidRDefault="009A4914">
                            <w:r>
                              <w:rPr>
                                <w:noProof/>
                              </w:rPr>
                              <w:drawing>
                                <wp:inline distT="0" distB="0" distL="0" distR="0" wp14:anchorId="0E4E9A39" wp14:editId="787F3832">
                                  <wp:extent cx="2794000" cy="2010887"/>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97755" cy="20135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0;width:232.5pt;height:166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">
                <v:textbox>
                  <w:txbxContent>
                    <w:p w:rsidR="009A4914" w:rsidRDefault="009A4914">
                      <w:r>
                        <w:rPr>
                          <w:noProof/>
                        </w:rPr>
                        <w:drawing>
                          <wp:inline distT="0" distB="0" distL="0" distR="0" wp14:anchorId="0E4E9A39" wp14:editId="787F3832">
                            <wp:extent cx="2794000" cy="2010887"/>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97755" cy="2013590"/>
                                    </a:xfrm>
                                    <a:prstGeom prst="rect">
                                      <a:avLst/>
                                    </a:prstGeom>
                                  </pic:spPr>
                                </pic:pic>
                              </a:graphicData>
                            </a:graphic>
                          </wp:inline>
                        </w:drawing>
                      </w:r>
                    </w:p>
                  </w:txbxContent>
                </v:textbox>
              </v:shape>
            </w:pict>
          </mc:Fallback>
        </mc:AlternateContent>
      </w:r>
    </w:p>
    <w:p w:rsidR="009A4914" w:rsidRDefault="009A4914" w:rsidP="00BC43D1">
      <w:pPr>
        <w:pStyle w:val="References"/>
        <w:rPr>
          <w:sz w:val="20"/>
        </w:rPr>
      </w:pPr>
    </w:p>
    <w:p w:rsidR="009A4914" w:rsidRDefault="009A4914" w:rsidP="00BC43D1">
      <w:pPr>
        <w:pStyle w:val="References"/>
        <w:rPr>
          <w:sz w:val="20"/>
        </w:rPr>
      </w:pPr>
    </w:p>
    <w:p w:rsidR="009A4914" w:rsidRDefault="009A4914" w:rsidP="00BC43D1">
      <w:pPr>
        <w:pStyle w:val="References"/>
        <w:rPr>
          <w:sz w:val="20"/>
        </w:rPr>
      </w:pPr>
    </w:p>
    <w:p w:rsidR="009A4914" w:rsidRDefault="009A4914" w:rsidP="00BC43D1">
      <w:pPr>
        <w:pStyle w:val="References"/>
        <w:rPr>
          <w:sz w:val="20"/>
        </w:rPr>
      </w:pPr>
    </w:p>
    <w:p w:rsidR="009A4914" w:rsidRDefault="009A4914" w:rsidP="00BC43D1">
      <w:pPr>
        <w:pStyle w:val="References"/>
        <w:rPr>
          <w:sz w:val="20"/>
        </w:rPr>
      </w:pPr>
    </w:p>
    <w:p w:rsidR="009A4914" w:rsidRDefault="009A4914" w:rsidP="00BC43D1">
      <w:pPr>
        <w:pStyle w:val="References"/>
        <w:rPr>
          <w:sz w:val="20"/>
        </w:rPr>
      </w:pPr>
    </w:p>
    <w:p w:rsidR="009A4914" w:rsidRDefault="009A4914" w:rsidP="00BC43D1">
      <w:pPr>
        <w:pStyle w:val="References"/>
        <w:rPr>
          <w:sz w:val="20"/>
        </w:rPr>
      </w:pPr>
    </w:p>
    <w:p w:rsidR="009A4914" w:rsidRDefault="009A4914" w:rsidP="00BC43D1">
      <w:pPr>
        <w:pStyle w:val="References"/>
        <w:rPr>
          <w:sz w:val="20"/>
        </w:rPr>
      </w:pPr>
    </w:p>
    <w:p w:rsidR="001865C5" w:rsidRDefault="001865C5" w:rsidP="00BC43D1">
      <w:pPr>
        <w:pStyle w:val="References"/>
        <w:rPr>
          <w:sz w:val="20"/>
        </w:rPr>
      </w:pPr>
    </w:p>
    <w:p w:rsidR="009A4914" w:rsidRDefault="009A4914" w:rsidP="00BC43D1">
      <w:pPr>
        <w:pStyle w:val="References"/>
        <w:rPr>
          <w:sz w:val="20"/>
        </w:rPr>
      </w:pPr>
    </w:p>
    <w:p w:rsidR="00793C1C" w:rsidRDefault="00793C1C" w:rsidP="00BC43D1">
      <w:pPr>
        <w:pStyle w:val="References"/>
        <w:rPr>
          <w:sz w:val="20"/>
        </w:rPr>
      </w:pPr>
    </w:p>
    <w:p w:rsidR="00793C1C" w:rsidRDefault="00793C1C" w:rsidP="00BC43D1">
      <w:pPr>
        <w:pStyle w:val="References"/>
        <w:rPr>
          <w:sz w:val="20"/>
        </w:rPr>
      </w:pPr>
    </w:p>
    <w:p w:rsidR="00793C1C" w:rsidRPr="00793C1C" w:rsidRDefault="00793C1C" w:rsidP="00793C1C">
      <w:pPr>
        <w:pStyle w:val="References"/>
        <w:jc w:val="center"/>
        <w:rPr>
          <w:i/>
          <w:sz w:val="16"/>
        </w:rPr>
      </w:pPr>
      <w:r w:rsidRPr="00793C1C">
        <w:rPr>
          <w:i/>
          <w:sz w:val="16"/>
        </w:rPr>
        <w:lastRenderedPageBreak/>
        <w:t>Figure 5:  Cluster plot, EM, pos1 vs class</w:t>
      </w:r>
    </w:p>
    <w:p w:rsidR="009A4914" w:rsidRDefault="009A4914" w:rsidP="00BC43D1">
      <w:pPr>
        <w:pStyle w:val="References"/>
        <w:rPr>
          <w:sz w:val="20"/>
        </w:rPr>
      </w:pPr>
    </w:p>
    <w:p w:rsidR="006F45E1" w:rsidRDefault="006F45E1" w:rsidP="00BC43D1">
      <w:pPr>
        <w:pStyle w:val="References"/>
        <w:rPr>
          <w:b/>
          <w:sz w:val="20"/>
        </w:rPr>
      </w:pPr>
      <w:r>
        <w:rPr>
          <w:b/>
          <w:sz w:val="20"/>
        </w:rPr>
        <w:t>Part 2</w:t>
      </w:r>
    </w:p>
    <w:p w:rsidR="006F45E1" w:rsidRDefault="006F45E1" w:rsidP="00BC43D1">
      <w:pPr>
        <w:pStyle w:val="References"/>
        <w:rPr>
          <w:b/>
          <w:sz w:val="20"/>
        </w:rPr>
      </w:pPr>
      <w:r>
        <w:rPr>
          <w:b/>
          <w:sz w:val="20"/>
        </w:rPr>
        <w:t>PCA</w:t>
      </w:r>
    </w:p>
    <w:p w:rsidR="006F45E1" w:rsidRDefault="00482B40" w:rsidP="00BC43D1">
      <w:pPr>
        <w:pStyle w:val="References"/>
        <w:rPr>
          <w:sz w:val="20"/>
        </w:rPr>
      </w:pPr>
      <w:r>
        <w:rPr>
          <w:sz w:val="20"/>
        </w:rPr>
        <w:t>Variance covered option tells how much of original interesting stuff in the data we want to keep.</w:t>
      </w:r>
    </w:p>
    <w:p w:rsidR="00482B40" w:rsidRDefault="00482B40" w:rsidP="00BC43D1">
      <w:pPr>
        <w:pStyle w:val="References"/>
        <w:rPr>
          <w:sz w:val="20"/>
        </w:rPr>
      </w:pPr>
      <w:r>
        <w:rPr>
          <w:sz w:val="20"/>
        </w:rPr>
        <w:t>Correlation matrix: Diagonal is standard deviation.  Matrix is symmetric.  Each row reps feature.  Each column reps feature.  Entries represent correlation between features.</w:t>
      </w:r>
      <w:r w:rsidR="00A97B06">
        <w:rPr>
          <w:sz w:val="20"/>
        </w:rPr>
        <w:t xml:space="preserve">  0 means no correlation.</w:t>
      </w:r>
      <w:r w:rsidR="006675B2">
        <w:rPr>
          <w:sz w:val="20"/>
        </w:rPr>
        <w:t xml:space="preserve">  </w:t>
      </w:r>
      <w:r w:rsidR="00BB5B0B">
        <w:rPr>
          <w:sz w:val="20"/>
        </w:rPr>
        <w:t>The rank represents the amount of</w:t>
      </w:r>
      <w:r w:rsidR="00511C2C">
        <w:rPr>
          <w:sz w:val="20"/>
        </w:rPr>
        <w:t xml:space="preserve"> variance that </w:t>
      </w:r>
      <w:proofErr w:type="gramStart"/>
      <w:r w:rsidR="00511C2C">
        <w:rPr>
          <w:sz w:val="20"/>
        </w:rPr>
        <w:t>attribute</w:t>
      </w:r>
      <w:proofErr w:type="gramEnd"/>
      <w:r w:rsidR="00511C2C">
        <w:rPr>
          <w:sz w:val="20"/>
        </w:rPr>
        <w:t xml:space="preserve"> covers.  Keep the top attributes amounts to keeping the most variance.  </w:t>
      </w:r>
      <w:r w:rsidR="0037137A">
        <w:rPr>
          <w:sz w:val="20"/>
        </w:rPr>
        <w:t xml:space="preserve">The addition of the different features tells us the relative importance of each.  Higher proportion means </w:t>
      </w:r>
      <w:proofErr w:type="spellStart"/>
      <w:proofErr w:type="gramStart"/>
      <w:r w:rsidR="0037137A">
        <w:rPr>
          <w:sz w:val="20"/>
        </w:rPr>
        <w:t>its</w:t>
      </w:r>
      <w:proofErr w:type="spellEnd"/>
      <w:proofErr w:type="gramEnd"/>
      <w:r w:rsidR="0037137A">
        <w:rPr>
          <w:sz w:val="20"/>
        </w:rPr>
        <w:t xml:space="preserve"> more important</w:t>
      </w:r>
      <w:r w:rsidR="00947EB7">
        <w:rPr>
          <w:sz w:val="20"/>
        </w:rPr>
        <w:t>.</w:t>
      </w:r>
    </w:p>
    <w:p w:rsidR="00947EB7" w:rsidRDefault="00947EB7" w:rsidP="00BC43D1">
      <w:pPr>
        <w:pStyle w:val="References"/>
        <w:rPr>
          <w:sz w:val="20"/>
        </w:rPr>
      </w:pPr>
      <w:r>
        <w:rPr>
          <w:sz w:val="20"/>
        </w:rPr>
        <w:t xml:space="preserve">Use Ranker </w:t>
      </w:r>
      <w:proofErr w:type="spellStart"/>
      <w:r>
        <w:rPr>
          <w:sz w:val="20"/>
        </w:rPr>
        <w:t>numToSelect</w:t>
      </w:r>
      <w:proofErr w:type="spellEnd"/>
      <w:r>
        <w:rPr>
          <w:sz w:val="20"/>
        </w:rPr>
        <w:t xml:space="preserve"> to choose best attributes</w:t>
      </w:r>
    </w:p>
    <w:p w:rsidR="0060623A" w:rsidRDefault="0060623A" w:rsidP="00BC43D1">
      <w:pPr>
        <w:pStyle w:val="References"/>
        <w:rPr>
          <w:sz w:val="20"/>
        </w:rPr>
      </w:pPr>
      <w:r>
        <w:rPr>
          <w:sz w:val="20"/>
        </w:rPr>
        <w:t xml:space="preserve">Intuitive understanding of why variance is good for classification.  If you have </w:t>
      </w:r>
      <w:proofErr w:type="gramStart"/>
      <w:r>
        <w:rPr>
          <w:sz w:val="20"/>
        </w:rPr>
        <w:t>attribute</w:t>
      </w:r>
      <w:proofErr w:type="gramEnd"/>
      <w:r>
        <w:rPr>
          <w:sz w:val="20"/>
        </w:rPr>
        <w:t xml:space="preserve"> with all the same value it provides no information when trying to classify, its variance is zero.  </w:t>
      </w:r>
      <w:r w:rsidR="00291F1F">
        <w:rPr>
          <w:sz w:val="20"/>
        </w:rPr>
        <w:t>When variance is high there are many values to work with for our classifiers.</w:t>
      </w:r>
      <w:r w:rsidR="00CA7202">
        <w:rPr>
          <w:sz w:val="20"/>
        </w:rPr>
        <w:t xml:space="preserve"> </w:t>
      </w:r>
      <w:r w:rsidR="00CA7202">
        <w:rPr>
          <w:sz w:val="20"/>
        </w:rPr>
        <w:tab/>
      </w:r>
    </w:p>
    <w:p w:rsidR="001865C5" w:rsidRDefault="00BC69B8" w:rsidP="00BC43D1">
      <w:pPr>
        <w:pStyle w:val="References"/>
        <w:rPr>
          <w:sz w:val="20"/>
        </w:rPr>
      </w:pPr>
      <w:r>
        <w:rPr>
          <w:sz w:val="20"/>
        </w:rPr>
        <w:t xml:space="preserve">After running PCA the 9 attributes are transformed into 16 attributes.  The new attributes are linear combinations of the old attributes.  </w:t>
      </w:r>
      <w:r w:rsidR="00F62E4D">
        <w:rPr>
          <w:sz w:val="20"/>
        </w:rPr>
        <w:t xml:space="preserve">The correlation matrix is 16 x 16 and too large (after final length, see if you can fit it).  </w:t>
      </w:r>
      <w:r w:rsidR="006A7B4E">
        <w:rPr>
          <w:sz w:val="20"/>
        </w:rPr>
        <w:t xml:space="preserve">The correlation matrix shows that all the </w:t>
      </w:r>
      <w:proofErr w:type="gramStart"/>
      <w:r w:rsidR="006A7B4E">
        <w:rPr>
          <w:sz w:val="20"/>
        </w:rPr>
        <w:t>attributes  have</w:t>
      </w:r>
      <w:proofErr w:type="gramEnd"/>
      <w:r w:rsidR="006A7B4E">
        <w:rPr>
          <w:sz w:val="20"/>
        </w:rPr>
        <w:t xml:space="preserve"> a very low correlation with each other.  This means each</w:t>
      </w:r>
      <w:r w:rsidR="00175107">
        <w:rPr>
          <w:sz w:val="20"/>
        </w:rPr>
        <w:t xml:space="preserve"> of the new</w:t>
      </w:r>
      <w:r w:rsidR="006A7B4E">
        <w:rPr>
          <w:sz w:val="20"/>
        </w:rPr>
        <w:t xml:space="preserve"> attribute</w:t>
      </w:r>
      <w:r w:rsidR="00175107">
        <w:rPr>
          <w:sz w:val="20"/>
        </w:rPr>
        <w:t>s</w:t>
      </w:r>
      <w:r w:rsidR="006A7B4E">
        <w:rPr>
          <w:sz w:val="20"/>
        </w:rPr>
        <w:t xml:space="preserve"> offers </w:t>
      </w:r>
      <w:r w:rsidR="00175107">
        <w:rPr>
          <w:sz w:val="20"/>
        </w:rPr>
        <w:t xml:space="preserve">a much needed dimension to the problem.  </w:t>
      </w:r>
    </w:p>
    <w:p w:rsidR="00F62E4D" w:rsidRDefault="00B62FEB" w:rsidP="00BC43D1">
      <w:pPr>
        <w:pStyle w:val="References"/>
        <w:rPr>
          <w:sz w:val="20"/>
        </w:rPr>
      </w:pPr>
      <w:r>
        <w:rPr>
          <w:sz w:val="20"/>
        </w:rPr>
        <w:t xml:space="preserve">The eigenvalues for the top 5 attributes are 2.3306, 2.295, 2.147, 2.074, </w:t>
      </w:r>
      <w:proofErr w:type="gramStart"/>
      <w:r>
        <w:rPr>
          <w:sz w:val="20"/>
        </w:rPr>
        <w:t>2.013</w:t>
      </w:r>
      <w:proofErr w:type="gramEnd"/>
      <w:r>
        <w:rPr>
          <w:sz w:val="20"/>
        </w:rPr>
        <w:t>.  After the 5</w:t>
      </w:r>
      <w:r w:rsidRPr="00B62FEB">
        <w:rPr>
          <w:sz w:val="20"/>
          <w:vertAlign w:val="superscript"/>
        </w:rPr>
        <w:t>th</w:t>
      </w:r>
      <w:r>
        <w:rPr>
          <w:sz w:val="20"/>
        </w:rPr>
        <w:t xml:space="preserve"> attribute the eigenvalues drop below 2.</w:t>
      </w:r>
    </w:p>
    <w:p w:rsidR="00F62E4D" w:rsidRDefault="00F62E4D" w:rsidP="00BC43D1">
      <w:pPr>
        <w:pStyle w:val="References"/>
        <w:rPr>
          <w:sz w:val="20"/>
        </w:rPr>
      </w:pPr>
    </w:p>
    <w:p w:rsidR="00F62E4D" w:rsidRDefault="00F62E4D" w:rsidP="00BC43D1">
      <w:pPr>
        <w:pStyle w:val="References"/>
        <w:rPr>
          <w:sz w:val="20"/>
        </w:rPr>
      </w:pPr>
    </w:p>
    <w:p w:rsidR="00F62E4D" w:rsidRDefault="00F62E4D" w:rsidP="00BC43D1">
      <w:pPr>
        <w:pStyle w:val="References"/>
        <w:rPr>
          <w:sz w:val="20"/>
        </w:rPr>
      </w:pPr>
    </w:p>
    <w:p w:rsidR="00F62E4D" w:rsidRDefault="00F62E4D" w:rsidP="00BC43D1">
      <w:pPr>
        <w:pStyle w:val="References"/>
        <w:rPr>
          <w:sz w:val="20"/>
        </w:rPr>
      </w:pPr>
    </w:p>
    <w:p w:rsidR="00F62E4D" w:rsidRDefault="00F62E4D" w:rsidP="00BC43D1">
      <w:pPr>
        <w:pStyle w:val="References"/>
        <w:rPr>
          <w:sz w:val="20"/>
        </w:rPr>
      </w:pPr>
    </w:p>
    <w:p w:rsidR="00F62E4D" w:rsidRDefault="00F62E4D" w:rsidP="00BC43D1">
      <w:pPr>
        <w:pStyle w:val="References"/>
        <w:rPr>
          <w:sz w:val="20"/>
        </w:rPr>
      </w:pPr>
    </w:p>
    <w:p w:rsidR="00F62E4D" w:rsidRDefault="00F62E4D" w:rsidP="00BC43D1">
      <w:pPr>
        <w:pStyle w:val="References"/>
        <w:rPr>
          <w:sz w:val="20"/>
        </w:rPr>
      </w:pPr>
    </w:p>
    <w:p w:rsidR="00F62E4D" w:rsidRDefault="00F62E4D" w:rsidP="00BC43D1">
      <w:pPr>
        <w:pStyle w:val="References"/>
        <w:rPr>
          <w:sz w:val="20"/>
        </w:rPr>
      </w:pPr>
    </w:p>
    <w:p w:rsidR="00F62E4D" w:rsidRDefault="00F62E4D" w:rsidP="00BC43D1">
      <w:pPr>
        <w:pStyle w:val="References"/>
        <w:rPr>
          <w:sz w:val="20"/>
        </w:rPr>
      </w:pPr>
    </w:p>
    <w:p w:rsidR="00F62E4D" w:rsidRDefault="00F62E4D" w:rsidP="00BC43D1">
      <w:pPr>
        <w:pStyle w:val="References"/>
        <w:rPr>
          <w:sz w:val="20"/>
        </w:rPr>
      </w:pPr>
    </w:p>
    <w:p w:rsidR="00F62E4D" w:rsidRDefault="00F62E4D" w:rsidP="00BC43D1">
      <w:pPr>
        <w:pStyle w:val="References"/>
        <w:rPr>
          <w:sz w:val="20"/>
        </w:rPr>
      </w:pPr>
    </w:p>
    <w:p w:rsidR="00F62E4D" w:rsidRDefault="00F62E4D" w:rsidP="00BC43D1">
      <w:pPr>
        <w:pStyle w:val="References"/>
        <w:rPr>
          <w:sz w:val="20"/>
        </w:rPr>
      </w:pPr>
    </w:p>
    <w:p w:rsidR="00F62E4D" w:rsidRDefault="00F62E4D" w:rsidP="00BC43D1">
      <w:pPr>
        <w:pStyle w:val="References"/>
        <w:rPr>
          <w:sz w:val="20"/>
        </w:rPr>
      </w:pPr>
    </w:p>
    <w:p w:rsidR="00F62E4D" w:rsidRDefault="00F62E4D" w:rsidP="00BC43D1">
      <w:pPr>
        <w:pStyle w:val="References"/>
        <w:rPr>
          <w:sz w:val="20"/>
        </w:rPr>
      </w:pPr>
    </w:p>
    <w:p w:rsidR="00F62E4D" w:rsidRDefault="00F62E4D" w:rsidP="00BC43D1">
      <w:pPr>
        <w:pStyle w:val="References"/>
        <w:rPr>
          <w:sz w:val="20"/>
        </w:rPr>
      </w:pPr>
    </w:p>
    <w:p w:rsidR="00F62E4D" w:rsidRDefault="00F62E4D" w:rsidP="00BC43D1">
      <w:pPr>
        <w:pStyle w:val="References"/>
        <w:rPr>
          <w:sz w:val="20"/>
        </w:rPr>
      </w:pPr>
    </w:p>
    <w:p w:rsidR="00DF3289" w:rsidRDefault="00DF3289" w:rsidP="00BC43D1">
      <w:pPr>
        <w:pStyle w:val="References"/>
        <w:rPr>
          <w:sz w:val="20"/>
        </w:rPr>
      </w:pPr>
    </w:p>
    <w:p w:rsidR="00DF3289" w:rsidRDefault="00DF3289" w:rsidP="00BC43D1">
      <w:pPr>
        <w:pStyle w:val="References"/>
        <w:rPr>
          <w:b/>
          <w:sz w:val="20"/>
        </w:rPr>
      </w:pPr>
      <w:r>
        <w:rPr>
          <w:b/>
          <w:sz w:val="20"/>
        </w:rPr>
        <w:t>Random Projection</w:t>
      </w:r>
    </w:p>
    <w:p w:rsidR="0057340B" w:rsidRDefault="00F31BC7" w:rsidP="00BC43D1">
      <w:pPr>
        <w:pStyle w:val="References"/>
        <w:rPr>
          <w:sz w:val="20"/>
        </w:rPr>
      </w:pPr>
      <w:r>
        <w:rPr>
          <w:sz w:val="20"/>
        </w:rPr>
        <w:t xml:space="preserve">The Random Projection algorithm constructs a matrix with each row being an instance.  The columns represent the attributes.  To reduce the number of attributes we multiply this matrix by a scalar and another random matrix of the size we want to reduce to.  In this case we have 574 instances and 9 attributes so we start with a 524 x 9 matrix.  </w:t>
      </w:r>
      <w:r w:rsidR="005D366F">
        <w:rPr>
          <w:sz w:val="20"/>
        </w:rPr>
        <w:lastRenderedPageBreak/>
        <w:t xml:space="preserve">To reduce it down to 7 attributes we multiply it by a random number matrix of size 9 x 7.  </w:t>
      </w:r>
      <w:r>
        <w:rPr>
          <w:sz w:val="20"/>
        </w:rPr>
        <w:t xml:space="preserve">  </w:t>
      </w:r>
    </w:p>
    <w:p w:rsidR="00F31BC7" w:rsidRDefault="00564575" w:rsidP="00BC43D1">
      <w:pPr>
        <w:pStyle w:val="References"/>
        <w:rPr>
          <w:sz w:val="20"/>
        </w:rPr>
      </w:pPr>
      <w:r>
        <w:rPr>
          <w:sz w:val="20"/>
        </w:rPr>
        <w:t xml:space="preserve">The algorithm transforms the data set from a nominal to a numerical set.  Each attribute now has a mean associated with it.  This may improve performance because we are no longer using the mode.  </w:t>
      </w:r>
    </w:p>
    <w:p w:rsidR="00F31BC7" w:rsidRDefault="00F31BC7" w:rsidP="00BC43D1">
      <w:pPr>
        <w:pStyle w:val="References"/>
        <w:rPr>
          <w:sz w:val="20"/>
        </w:rPr>
      </w:pPr>
    </w:p>
    <w:p w:rsidR="0057340B" w:rsidRDefault="0057340B" w:rsidP="00BC43D1">
      <w:pPr>
        <w:pStyle w:val="References"/>
        <w:rPr>
          <w:b/>
          <w:sz w:val="20"/>
        </w:rPr>
      </w:pPr>
      <w:r>
        <w:rPr>
          <w:b/>
          <w:sz w:val="20"/>
        </w:rPr>
        <w:t xml:space="preserve">Other Feature Selection </w:t>
      </w:r>
      <w:proofErr w:type="spellStart"/>
      <w:r>
        <w:rPr>
          <w:b/>
          <w:sz w:val="20"/>
        </w:rPr>
        <w:t>alg</w:t>
      </w:r>
      <w:proofErr w:type="spellEnd"/>
    </w:p>
    <w:p w:rsidR="0057340B" w:rsidRDefault="0057340B" w:rsidP="00BC43D1">
      <w:pPr>
        <w:pStyle w:val="References"/>
        <w:rPr>
          <w:sz w:val="20"/>
        </w:rPr>
      </w:pPr>
      <w:r>
        <w:rPr>
          <w:sz w:val="20"/>
        </w:rPr>
        <w:t>Possibilities:</w:t>
      </w:r>
    </w:p>
    <w:p w:rsidR="0057340B" w:rsidRDefault="0057340B" w:rsidP="00BC43D1">
      <w:pPr>
        <w:pStyle w:val="References"/>
        <w:rPr>
          <w:sz w:val="20"/>
        </w:rPr>
      </w:pPr>
      <w:proofErr w:type="spellStart"/>
      <w:r>
        <w:rPr>
          <w:sz w:val="20"/>
        </w:rPr>
        <w:t>PartitionedMultifilter</w:t>
      </w:r>
      <w:proofErr w:type="spellEnd"/>
    </w:p>
    <w:p w:rsidR="0057340B" w:rsidRPr="0057340B" w:rsidRDefault="0057340B" w:rsidP="00BC43D1">
      <w:pPr>
        <w:pStyle w:val="References"/>
        <w:rPr>
          <w:sz w:val="20"/>
        </w:rPr>
      </w:pPr>
      <w:proofErr w:type="spellStart"/>
      <w:r>
        <w:rPr>
          <w:sz w:val="20"/>
        </w:rPr>
        <w:t>RandomSubset</w:t>
      </w:r>
      <w:proofErr w:type="spellEnd"/>
    </w:p>
    <w:p w:rsidR="00B542C8" w:rsidRDefault="00B542C8" w:rsidP="00BC43D1">
      <w:pPr>
        <w:pStyle w:val="References"/>
        <w:rPr>
          <w:sz w:val="20"/>
        </w:rPr>
      </w:pPr>
    </w:p>
    <w:p w:rsidR="00B542C8" w:rsidRDefault="00B542C8" w:rsidP="00BC43D1">
      <w:pPr>
        <w:pStyle w:val="References"/>
        <w:rPr>
          <w:sz w:val="20"/>
        </w:rPr>
      </w:pPr>
    </w:p>
    <w:p w:rsidR="00B542C8" w:rsidRDefault="00B542C8" w:rsidP="00BC43D1">
      <w:pPr>
        <w:pStyle w:val="References"/>
        <w:rPr>
          <w:b/>
          <w:sz w:val="20"/>
        </w:rPr>
      </w:pPr>
      <w:r>
        <w:rPr>
          <w:b/>
          <w:sz w:val="20"/>
        </w:rPr>
        <w:t>Part 3</w:t>
      </w:r>
    </w:p>
    <w:p w:rsidR="006A2B6B" w:rsidRDefault="006A2B6B" w:rsidP="00BC43D1">
      <w:pPr>
        <w:pStyle w:val="References"/>
        <w:rPr>
          <w:b/>
          <w:sz w:val="20"/>
        </w:rPr>
      </w:pPr>
      <w:r>
        <w:rPr>
          <w:b/>
          <w:sz w:val="20"/>
        </w:rPr>
        <w:t>PCA</w:t>
      </w:r>
    </w:p>
    <w:p w:rsidR="00BF7929" w:rsidRPr="00B542C8" w:rsidRDefault="00BF7929" w:rsidP="00BC43D1">
      <w:pPr>
        <w:pStyle w:val="References"/>
        <w:rPr>
          <w:b/>
          <w:sz w:val="20"/>
        </w:rPr>
      </w:pPr>
      <w:r>
        <w:rPr>
          <w:b/>
          <w:sz w:val="20"/>
        </w:rPr>
        <w:t>K-Means</w:t>
      </w:r>
    </w:p>
    <w:p w:rsidR="00CA7202" w:rsidRDefault="007A759C" w:rsidP="00BC43D1">
      <w:pPr>
        <w:pStyle w:val="References"/>
        <w:rPr>
          <w:sz w:val="20"/>
        </w:rPr>
      </w:pPr>
      <w:r>
        <w:rPr>
          <w:sz w:val="20"/>
        </w:rPr>
        <w:t>Top 5</w:t>
      </w:r>
      <w:r w:rsidR="008874F4">
        <w:rPr>
          <w:sz w:val="20"/>
        </w:rPr>
        <w:t xml:space="preserve"> and also top 6</w:t>
      </w:r>
      <w:r>
        <w:rPr>
          <w:sz w:val="20"/>
        </w:rPr>
        <w:t xml:space="preserve"> attributes give about 36</w:t>
      </w:r>
      <w:r w:rsidR="00CA7202">
        <w:rPr>
          <w:sz w:val="20"/>
        </w:rPr>
        <w:t>% error with simple k means.</w:t>
      </w:r>
      <w:r w:rsidR="00C34CD6">
        <w:rPr>
          <w:sz w:val="20"/>
        </w:rPr>
        <w:t xml:space="preserve">  The within cluster</w:t>
      </w:r>
      <w:r w:rsidR="00DD195C">
        <w:rPr>
          <w:sz w:val="20"/>
        </w:rPr>
        <w:t xml:space="preserve"> sum of squared errors is 113.226 for 5 attributes.</w:t>
      </w:r>
      <w:r w:rsidR="000C0DC1">
        <w:rPr>
          <w:sz w:val="20"/>
        </w:rPr>
        <w:t xml:space="preserve">  The within cluster error for 6 attributes is higher at 136.79.</w:t>
      </w:r>
      <w:r w:rsidR="00DD195C">
        <w:rPr>
          <w:sz w:val="20"/>
        </w:rPr>
        <w:t xml:space="preserve">  </w:t>
      </w:r>
      <w:r w:rsidR="00C34CD6">
        <w:rPr>
          <w:sz w:val="20"/>
        </w:rPr>
        <w:t xml:space="preserve">Get this measure for other part.  </w:t>
      </w:r>
    </w:p>
    <w:p w:rsidR="0057340B" w:rsidRDefault="000C0DC1" w:rsidP="00BC43D1">
      <w:pPr>
        <w:pStyle w:val="References"/>
        <w:rPr>
          <w:sz w:val="20"/>
        </w:rPr>
      </w:pPr>
      <w:r>
        <w:rPr>
          <w:sz w:val="20"/>
        </w:rPr>
        <w:t xml:space="preserve">Only 11 iterations are need for convergence.  T1 and T2 need to be bigger than previous part.  Now they are both 10.  </w:t>
      </w:r>
    </w:p>
    <w:p w:rsidR="00BF7929" w:rsidRDefault="00E43F7E" w:rsidP="00BC43D1">
      <w:pPr>
        <w:pStyle w:val="References"/>
        <w:rPr>
          <w:sz w:val="20"/>
        </w:rPr>
      </w:pPr>
      <w:r>
        <w:rPr>
          <w:sz w:val="20"/>
        </w:rPr>
        <w:t xml:space="preserve">Figure 6 shows a cluster plot of the first selected attribute versus the class.  There are a few key differences in this plot compared to the plot from the k-Means before PCA was applied.  </w:t>
      </w:r>
      <w:r w:rsidR="00011582">
        <w:rPr>
          <w:sz w:val="20"/>
        </w:rPr>
        <w:t>Before the plots shows the cluster with respect to a nominal attribute pos1.  Now the attributes are linear combinations of the original attributes.  This creates a difference in the scatter of the points.  They now have a continuous spectrum they can occupy instead of the</w:t>
      </w:r>
      <w:r w:rsidR="00315AE7">
        <w:rPr>
          <w:sz w:val="20"/>
        </w:rPr>
        <w:t xml:space="preserve"> data</w:t>
      </w:r>
      <w:r w:rsidR="00011582">
        <w:rPr>
          <w:sz w:val="20"/>
        </w:rPr>
        <w:t xml:space="preserve"> points occupy</w:t>
      </w:r>
      <w:r w:rsidR="00315AE7">
        <w:rPr>
          <w:sz w:val="20"/>
        </w:rPr>
        <w:t>ing one of three discrete values</w:t>
      </w:r>
      <w:r w:rsidR="00011582">
        <w:rPr>
          <w:sz w:val="20"/>
        </w:rPr>
        <w:t xml:space="preserve">.  </w:t>
      </w:r>
      <w:r w:rsidR="00315AE7">
        <w:rPr>
          <w:sz w:val="20"/>
        </w:rPr>
        <w:t>The jitter function was used here to bring the points out of a straight line on the axis for better visualization.</w:t>
      </w:r>
    </w:p>
    <w:p w:rsidR="00E43F7E" w:rsidRDefault="00E43F7E" w:rsidP="00BC43D1">
      <w:pPr>
        <w:pStyle w:val="References"/>
        <w:rPr>
          <w:sz w:val="20"/>
        </w:rPr>
      </w:pPr>
    </w:p>
    <w:p w:rsidR="00E43F7E" w:rsidRDefault="00E43F7E" w:rsidP="00BC43D1">
      <w:pPr>
        <w:pStyle w:val="References"/>
        <w:rPr>
          <w:sz w:val="20"/>
        </w:rPr>
      </w:pPr>
    </w:p>
    <w:p w:rsidR="000C0DC1" w:rsidRDefault="00E43F7E" w:rsidP="00BC43D1">
      <w:pPr>
        <w:pStyle w:val="References"/>
        <w:rPr>
          <w:sz w:val="20"/>
        </w:rPr>
      </w:pPr>
      <w:r w:rsidRPr="00E43F7E">
        <w:rPr>
          <w:noProof/>
          <w:sz w:val="20"/>
        </w:rPr>
        <mc:AlternateContent>
          <mc:Choice Requires="wps">
            <w:drawing>
              <wp:anchor distT="0" distB="0" distL="114300" distR="114300" simplePos="0" relativeHeight="251669504" behindDoc="0" locked="0" layoutInCell="1" allowOverlap="1" wp14:editId="36B11C9B">
                <wp:simplePos x="0" y="0"/>
                <wp:positionH relativeFrom="column">
                  <wp:align>center</wp:align>
                </wp:positionH>
                <wp:positionV relativeFrom="paragraph">
                  <wp:posOffset>0</wp:posOffset>
                </wp:positionV>
                <wp:extent cx="3149600" cy="1936750"/>
                <wp:effectExtent l="0" t="0" r="12700" b="2540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0" cy="1936750"/>
                        </a:xfrm>
                        <a:prstGeom prst="rect">
                          <a:avLst/>
                        </a:prstGeom>
                        <a:solidFill>
                          <a:srgbClr val="FFFFFF"/>
                        </a:solidFill>
                        <a:ln w="9525">
                          <a:solidFill>
                            <a:srgbClr val="000000"/>
                          </a:solidFill>
                          <a:miter lim="800000"/>
                          <a:headEnd/>
                          <a:tailEnd/>
                        </a:ln>
                      </wps:spPr>
                      <wps:txbx>
                        <w:txbxContent>
                          <w:p w:rsidR="00E43F7E" w:rsidRDefault="00E43F7E">
                            <w:r>
                              <w:rPr>
                                <w:noProof/>
                              </w:rPr>
                              <w:drawing>
                                <wp:inline distT="0" distB="0" distL="0" distR="0" wp14:anchorId="2A6DA88A" wp14:editId="4BE78BB3">
                                  <wp:extent cx="2965450" cy="18224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61475" cy="182000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0;margin-top:0;width:248pt;height:152.5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">
                <v:textbox>
                  <w:txbxContent>
                    <w:p w:rsidR="00E43F7E" w:rsidRDefault="00E43F7E">
                      <w:r>
                        <w:rPr>
                          <w:noProof/>
                        </w:rPr>
                        <w:drawing>
                          <wp:inline distT="0" distB="0" distL="0" distR="0" wp14:anchorId="2A6DA88A" wp14:editId="4BE78BB3">
                            <wp:extent cx="2965450" cy="18224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61475" cy="1820007"/>
                                    </a:xfrm>
                                    <a:prstGeom prst="rect">
                                      <a:avLst/>
                                    </a:prstGeom>
                                  </pic:spPr>
                                </pic:pic>
                              </a:graphicData>
                            </a:graphic>
                          </wp:inline>
                        </w:drawing>
                      </w:r>
                    </w:p>
                  </w:txbxContent>
                </v:textbox>
              </v:shape>
            </w:pict>
          </mc:Fallback>
        </mc:AlternateContent>
      </w:r>
    </w:p>
    <w:p w:rsidR="000C0DC1" w:rsidRDefault="000C0DC1" w:rsidP="00BC43D1">
      <w:pPr>
        <w:pStyle w:val="References"/>
        <w:rPr>
          <w:sz w:val="20"/>
        </w:rPr>
      </w:pPr>
    </w:p>
    <w:p w:rsidR="000C0DC1" w:rsidRDefault="000C0DC1" w:rsidP="00BC43D1">
      <w:pPr>
        <w:pStyle w:val="References"/>
        <w:rPr>
          <w:sz w:val="20"/>
        </w:rPr>
      </w:pPr>
    </w:p>
    <w:p w:rsidR="000C0DC1" w:rsidRDefault="000C0DC1" w:rsidP="00BC43D1">
      <w:pPr>
        <w:pStyle w:val="References"/>
        <w:rPr>
          <w:sz w:val="20"/>
        </w:rPr>
      </w:pPr>
    </w:p>
    <w:p w:rsidR="000C0DC1" w:rsidRDefault="000C0DC1" w:rsidP="00BC43D1">
      <w:pPr>
        <w:pStyle w:val="References"/>
        <w:rPr>
          <w:sz w:val="20"/>
        </w:rPr>
      </w:pPr>
    </w:p>
    <w:p w:rsidR="000C0DC1" w:rsidRDefault="000C0DC1" w:rsidP="00BC43D1">
      <w:pPr>
        <w:pStyle w:val="References"/>
        <w:rPr>
          <w:sz w:val="20"/>
        </w:rPr>
      </w:pPr>
    </w:p>
    <w:p w:rsidR="000C0DC1" w:rsidRDefault="000C0DC1" w:rsidP="00BC43D1">
      <w:pPr>
        <w:pStyle w:val="References"/>
        <w:rPr>
          <w:sz w:val="20"/>
        </w:rPr>
      </w:pPr>
    </w:p>
    <w:p w:rsidR="000C0DC1" w:rsidRDefault="000C0DC1" w:rsidP="00BC43D1">
      <w:pPr>
        <w:pStyle w:val="References"/>
        <w:rPr>
          <w:sz w:val="20"/>
        </w:rPr>
      </w:pPr>
    </w:p>
    <w:p w:rsidR="000C0DC1" w:rsidRDefault="000C0DC1" w:rsidP="00BC43D1">
      <w:pPr>
        <w:pStyle w:val="References"/>
        <w:rPr>
          <w:sz w:val="20"/>
        </w:rPr>
      </w:pPr>
    </w:p>
    <w:p w:rsidR="000C0DC1" w:rsidRDefault="000C0DC1" w:rsidP="00BC43D1">
      <w:pPr>
        <w:pStyle w:val="References"/>
        <w:rPr>
          <w:sz w:val="20"/>
        </w:rPr>
      </w:pPr>
    </w:p>
    <w:p w:rsidR="000C0DC1" w:rsidRDefault="000C0DC1" w:rsidP="00BC43D1">
      <w:pPr>
        <w:pStyle w:val="References"/>
        <w:rPr>
          <w:sz w:val="20"/>
        </w:rPr>
      </w:pPr>
    </w:p>
    <w:p w:rsidR="000C0DC1" w:rsidRDefault="000C0DC1" w:rsidP="00BC43D1">
      <w:pPr>
        <w:pStyle w:val="References"/>
        <w:rPr>
          <w:sz w:val="20"/>
        </w:rPr>
      </w:pPr>
    </w:p>
    <w:p w:rsidR="000C0DC1" w:rsidRPr="00E43F7E" w:rsidRDefault="00E43F7E" w:rsidP="00E43F7E">
      <w:pPr>
        <w:pStyle w:val="References"/>
        <w:jc w:val="center"/>
        <w:rPr>
          <w:i/>
          <w:sz w:val="16"/>
          <w:szCs w:val="16"/>
        </w:rPr>
      </w:pPr>
      <w:r>
        <w:rPr>
          <w:i/>
          <w:sz w:val="16"/>
          <w:szCs w:val="16"/>
        </w:rPr>
        <w:t>Figure 6: K-means attribute 1 vs. class</w:t>
      </w:r>
    </w:p>
    <w:p w:rsidR="000C0DC1" w:rsidRDefault="000C0DC1" w:rsidP="00BC43D1">
      <w:pPr>
        <w:pStyle w:val="References"/>
        <w:rPr>
          <w:sz w:val="20"/>
        </w:rPr>
      </w:pPr>
    </w:p>
    <w:p w:rsidR="00955B40" w:rsidRDefault="00955B40" w:rsidP="00BC43D1">
      <w:pPr>
        <w:pStyle w:val="References"/>
        <w:rPr>
          <w:sz w:val="20"/>
        </w:rPr>
      </w:pPr>
      <w:r>
        <w:rPr>
          <w:sz w:val="20"/>
        </w:rPr>
        <w:t xml:space="preserve">Figure 7 shows a cluster plot of attribute 1 vs attribute 4.  </w:t>
      </w:r>
      <w:r w:rsidR="00D74377">
        <w:rPr>
          <w:sz w:val="20"/>
        </w:rPr>
        <w:t xml:space="preserve">This plot shows a clear division into 2 clusters with some overlap.  The arrangement of points can be seen to come from two different Gaussian distributions.  </w:t>
      </w:r>
      <w:r w:rsidR="006C2027">
        <w:rPr>
          <w:sz w:val="20"/>
        </w:rPr>
        <w:t xml:space="preserve">The cluster for </w:t>
      </w:r>
      <w:r w:rsidR="006C2027">
        <w:rPr>
          <w:sz w:val="20"/>
        </w:rPr>
        <w:lastRenderedPageBreak/>
        <w:t>attribute values vs each other are similar and show a clear division.  This particular graph shows that large values of attribute 4 coupled with small values of attribute 1 come from a distinct Gaussian.  In addition, large values of attribute 1 couple with small values of attribute 4 come from another distribution.</w:t>
      </w:r>
    </w:p>
    <w:p w:rsidR="00955B40" w:rsidRDefault="00955B40" w:rsidP="00BC43D1">
      <w:pPr>
        <w:pStyle w:val="References"/>
        <w:rPr>
          <w:sz w:val="20"/>
        </w:rPr>
      </w:pPr>
    </w:p>
    <w:p w:rsidR="00BF7929" w:rsidRDefault="0083282C" w:rsidP="00BC43D1">
      <w:pPr>
        <w:pStyle w:val="References"/>
        <w:rPr>
          <w:sz w:val="20"/>
        </w:rPr>
      </w:pPr>
      <w:r w:rsidRPr="0083282C">
        <w:rPr>
          <w:noProof/>
          <w:sz w:val="20"/>
        </w:rPr>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2946400" cy="1905000"/>
                <wp:effectExtent l="0" t="0" r="25400"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0" cy="1905000"/>
                        </a:xfrm>
                        <a:prstGeom prst="rect">
                          <a:avLst/>
                        </a:prstGeom>
                        <a:solidFill>
                          <a:srgbClr val="FFFFFF"/>
                        </a:solidFill>
                        <a:ln w="9525">
                          <a:solidFill>
                            <a:srgbClr val="000000"/>
                          </a:solidFill>
                          <a:miter lim="800000"/>
                          <a:headEnd/>
                          <a:tailEnd/>
                        </a:ln>
                      </wps:spPr>
                      <wps:txbx>
                        <w:txbxContent>
                          <w:p w:rsidR="0083282C" w:rsidRDefault="0083282C">
                            <w:r>
                              <w:rPr>
                                <w:noProof/>
                              </w:rPr>
                              <w:drawing>
                                <wp:inline distT="0" distB="0" distL="0" distR="0" wp14:anchorId="4C9ADB27" wp14:editId="6BD633F8">
                                  <wp:extent cx="2774950" cy="17970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79272" cy="179984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0;margin-top:0;width:232pt;height:150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">
                <v:textbox>
                  <w:txbxContent>
                    <w:p w:rsidR="0083282C" w:rsidRDefault="0083282C">
                      <w:r>
                        <w:rPr>
                          <w:noProof/>
                        </w:rPr>
                        <w:drawing>
                          <wp:inline distT="0" distB="0" distL="0" distR="0" wp14:anchorId="4C9ADB27" wp14:editId="6BD633F8">
                            <wp:extent cx="2774950" cy="17970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79272" cy="1799849"/>
                                    </a:xfrm>
                                    <a:prstGeom prst="rect">
                                      <a:avLst/>
                                    </a:prstGeom>
                                  </pic:spPr>
                                </pic:pic>
                              </a:graphicData>
                            </a:graphic>
                          </wp:inline>
                        </w:drawing>
                      </w:r>
                    </w:p>
                  </w:txbxContent>
                </v:textbox>
              </v:shape>
            </w:pict>
          </mc:Fallback>
        </mc:AlternateContent>
      </w:r>
    </w:p>
    <w:p w:rsidR="0083282C" w:rsidRDefault="0083282C" w:rsidP="00BC43D1">
      <w:pPr>
        <w:pStyle w:val="References"/>
        <w:rPr>
          <w:sz w:val="20"/>
        </w:rPr>
      </w:pPr>
    </w:p>
    <w:p w:rsidR="0083282C" w:rsidRDefault="0083282C" w:rsidP="00BC43D1">
      <w:pPr>
        <w:pStyle w:val="References"/>
        <w:rPr>
          <w:sz w:val="20"/>
        </w:rPr>
      </w:pPr>
    </w:p>
    <w:p w:rsidR="0083282C" w:rsidRDefault="0083282C" w:rsidP="00BC43D1">
      <w:pPr>
        <w:pStyle w:val="References"/>
        <w:rPr>
          <w:sz w:val="20"/>
        </w:rPr>
      </w:pPr>
    </w:p>
    <w:p w:rsidR="0083282C" w:rsidRDefault="0083282C" w:rsidP="00BC43D1">
      <w:pPr>
        <w:pStyle w:val="References"/>
        <w:rPr>
          <w:sz w:val="20"/>
        </w:rPr>
      </w:pPr>
    </w:p>
    <w:p w:rsidR="0083282C" w:rsidRDefault="0083282C" w:rsidP="00BC43D1">
      <w:pPr>
        <w:pStyle w:val="References"/>
        <w:rPr>
          <w:sz w:val="20"/>
        </w:rPr>
      </w:pPr>
    </w:p>
    <w:p w:rsidR="0083282C" w:rsidRDefault="0083282C" w:rsidP="00BC43D1">
      <w:pPr>
        <w:pStyle w:val="References"/>
        <w:rPr>
          <w:sz w:val="20"/>
        </w:rPr>
      </w:pPr>
    </w:p>
    <w:p w:rsidR="0083282C" w:rsidRDefault="0083282C" w:rsidP="00BC43D1">
      <w:pPr>
        <w:pStyle w:val="References"/>
        <w:rPr>
          <w:sz w:val="20"/>
        </w:rPr>
      </w:pPr>
    </w:p>
    <w:p w:rsidR="0083282C" w:rsidRDefault="0083282C" w:rsidP="00BC43D1">
      <w:pPr>
        <w:pStyle w:val="References"/>
        <w:rPr>
          <w:sz w:val="20"/>
        </w:rPr>
      </w:pPr>
    </w:p>
    <w:p w:rsidR="0083282C" w:rsidRDefault="0083282C" w:rsidP="00BC43D1">
      <w:pPr>
        <w:pStyle w:val="References"/>
        <w:rPr>
          <w:sz w:val="20"/>
        </w:rPr>
      </w:pPr>
    </w:p>
    <w:p w:rsidR="0083282C" w:rsidRDefault="0083282C" w:rsidP="00BC43D1">
      <w:pPr>
        <w:pStyle w:val="References"/>
        <w:rPr>
          <w:sz w:val="20"/>
        </w:rPr>
      </w:pPr>
    </w:p>
    <w:p w:rsidR="0083282C" w:rsidRDefault="0083282C" w:rsidP="00BC43D1">
      <w:pPr>
        <w:pStyle w:val="References"/>
        <w:rPr>
          <w:sz w:val="20"/>
        </w:rPr>
      </w:pPr>
    </w:p>
    <w:p w:rsidR="00BF7929" w:rsidRPr="0083282C" w:rsidRDefault="0083282C" w:rsidP="0083282C">
      <w:pPr>
        <w:pStyle w:val="References"/>
        <w:jc w:val="center"/>
        <w:rPr>
          <w:i/>
          <w:sz w:val="16"/>
          <w:szCs w:val="16"/>
        </w:rPr>
      </w:pPr>
      <w:r>
        <w:rPr>
          <w:i/>
          <w:sz w:val="16"/>
          <w:szCs w:val="16"/>
        </w:rPr>
        <w:t>Figure 7: k-</w:t>
      </w:r>
      <w:proofErr w:type="gramStart"/>
      <w:r>
        <w:rPr>
          <w:i/>
          <w:sz w:val="16"/>
          <w:szCs w:val="16"/>
        </w:rPr>
        <w:t>Means,</w:t>
      </w:r>
      <w:proofErr w:type="gramEnd"/>
      <w:r>
        <w:rPr>
          <w:i/>
          <w:sz w:val="16"/>
          <w:szCs w:val="16"/>
        </w:rPr>
        <w:t xml:space="preserve"> attribute 1 vs attribute 4</w:t>
      </w:r>
    </w:p>
    <w:p w:rsidR="0083282C" w:rsidRDefault="0083282C" w:rsidP="00BC43D1">
      <w:pPr>
        <w:pStyle w:val="References"/>
        <w:rPr>
          <w:sz w:val="20"/>
        </w:rPr>
      </w:pPr>
    </w:p>
    <w:p w:rsidR="0083282C" w:rsidRDefault="007448F6" w:rsidP="00BC43D1">
      <w:pPr>
        <w:pStyle w:val="References"/>
        <w:rPr>
          <w:b/>
          <w:sz w:val="20"/>
        </w:rPr>
      </w:pPr>
      <w:r>
        <w:rPr>
          <w:b/>
          <w:sz w:val="20"/>
        </w:rPr>
        <w:t>EM</w:t>
      </w:r>
    </w:p>
    <w:p w:rsidR="007448F6" w:rsidRDefault="00AA1D29" w:rsidP="00BC43D1">
      <w:pPr>
        <w:pStyle w:val="References"/>
        <w:rPr>
          <w:sz w:val="20"/>
        </w:rPr>
      </w:pPr>
      <w:r>
        <w:rPr>
          <w:sz w:val="20"/>
        </w:rPr>
        <w:t xml:space="preserve">Cluster 0 corresponds to the negative class and cluster 1 corresponds to the positive class.  </w:t>
      </w:r>
      <w:r w:rsidR="00612239">
        <w:rPr>
          <w:sz w:val="20"/>
        </w:rPr>
        <w:t xml:space="preserve">The EM converges to a minimum error of 39.7% after 156 iterations. </w:t>
      </w:r>
      <w:r w:rsidR="006E771F">
        <w:rPr>
          <w:sz w:val="20"/>
        </w:rPr>
        <w:t xml:space="preserve"> The clusters here </w:t>
      </w:r>
      <w:r w:rsidR="0055502A">
        <w:rPr>
          <w:sz w:val="20"/>
        </w:rPr>
        <w:t xml:space="preserve">are much more imbalanced with cluster 0 only containing 41 of the 574 instances.  </w:t>
      </w:r>
    </w:p>
    <w:p w:rsidR="0055602A" w:rsidRPr="007050E1" w:rsidRDefault="0055602A" w:rsidP="00BC43D1">
      <w:pPr>
        <w:pStyle w:val="References"/>
        <w:rPr>
          <w:sz w:val="20"/>
        </w:rPr>
      </w:pPr>
      <w:r>
        <w:rPr>
          <w:sz w:val="20"/>
        </w:rPr>
        <w:t xml:space="preserve">Figure 8 shows the cluster plot for the third attribute vs the class.  The Blue is cluster 0 and the red is cluster 1.  </w:t>
      </w:r>
      <w:r w:rsidR="00BC3A41">
        <w:rPr>
          <w:sz w:val="20"/>
        </w:rPr>
        <w:t xml:space="preserve">All the cluster 0 points are in the bottom left corner indicating that if attribute 3 value is small and the point belongs to cluster 0 then likely the classification is positive.  </w:t>
      </w:r>
      <w:r w:rsidR="007A1FCE">
        <w:rPr>
          <w:sz w:val="20"/>
        </w:rPr>
        <w:t xml:space="preserve">The figure shows that the two clusters are not as mixed for the EM compared to the k-means in figure 7.  </w:t>
      </w:r>
      <w:r w:rsidR="00BC3A41">
        <w:rPr>
          <w:sz w:val="20"/>
        </w:rPr>
        <w:t xml:space="preserve"> </w:t>
      </w:r>
    </w:p>
    <w:p w:rsidR="007448F6" w:rsidRDefault="007448F6" w:rsidP="00BC43D1">
      <w:pPr>
        <w:pStyle w:val="References"/>
        <w:rPr>
          <w:b/>
          <w:sz w:val="20"/>
        </w:rPr>
      </w:pPr>
    </w:p>
    <w:p w:rsidR="007448F6" w:rsidRPr="007050E1" w:rsidRDefault="007050E1" w:rsidP="00BC43D1">
      <w:pPr>
        <w:pStyle w:val="References"/>
        <w:rPr>
          <w:sz w:val="20"/>
        </w:rPr>
      </w:pPr>
      <w:r w:rsidRPr="007050E1">
        <w:rPr>
          <w:noProof/>
          <w:sz w:val="20"/>
        </w:rPr>
        <mc:AlternateContent>
          <mc:Choice Requires="wps">
            <w:drawing>
              <wp:anchor distT="0" distB="0" distL="114300" distR="114300" simplePos="0" relativeHeight="251675648" behindDoc="0" locked="0" layoutInCell="1" allowOverlap="1" wp14:editId="36B11C9B">
                <wp:simplePos x="0" y="0"/>
                <wp:positionH relativeFrom="column">
                  <wp:align>center</wp:align>
                </wp:positionH>
                <wp:positionV relativeFrom="paragraph">
                  <wp:posOffset>0</wp:posOffset>
                </wp:positionV>
                <wp:extent cx="2965450" cy="1752600"/>
                <wp:effectExtent l="0" t="0" r="2540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1752600"/>
                        </a:xfrm>
                        <a:prstGeom prst="rect">
                          <a:avLst/>
                        </a:prstGeom>
                        <a:solidFill>
                          <a:srgbClr val="FFFFFF"/>
                        </a:solidFill>
                        <a:ln w="9525">
                          <a:solidFill>
                            <a:srgbClr val="000000"/>
                          </a:solidFill>
                          <a:miter lim="800000"/>
                          <a:headEnd/>
                          <a:tailEnd/>
                        </a:ln>
                      </wps:spPr>
                      <wps:txbx>
                        <w:txbxContent>
                          <w:p w:rsidR="007050E1" w:rsidRDefault="007050E1">
                            <w:r>
                              <w:rPr>
                                <w:noProof/>
                              </w:rPr>
                              <w:drawing>
                                <wp:inline distT="0" distB="0" distL="0" distR="0" wp14:anchorId="3A936247" wp14:editId="432E0E91">
                                  <wp:extent cx="2787650" cy="1638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94158" cy="16421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margin-top:0;width:233.5pt;height:138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">
                <v:textbox>
                  <w:txbxContent>
                    <w:p w:rsidR="007050E1" w:rsidRDefault="007050E1">
                      <w:r>
                        <w:rPr>
                          <w:noProof/>
                        </w:rPr>
                        <w:drawing>
                          <wp:inline distT="0" distB="0" distL="0" distR="0" wp14:anchorId="3A936247" wp14:editId="432E0E91">
                            <wp:extent cx="2787650" cy="1638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94158" cy="1642125"/>
                                    </a:xfrm>
                                    <a:prstGeom prst="rect">
                                      <a:avLst/>
                                    </a:prstGeom>
                                  </pic:spPr>
                                </pic:pic>
                              </a:graphicData>
                            </a:graphic>
                          </wp:inline>
                        </w:drawing>
                      </w:r>
                    </w:p>
                  </w:txbxContent>
                </v:textbox>
              </v:shape>
            </w:pict>
          </mc:Fallback>
        </mc:AlternateContent>
      </w:r>
    </w:p>
    <w:p w:rsidR="007448F6" w:rsidRDefault="007448F6" w:rsidP="00BC43D1">
      <w:pPr>
        <w:pStyle w:val="References"/>
        <w:rPr>
          <w:b/>
          <w:sz w:val="20"/>
        </w:rPr>
      </w:pPr>
    </w:p>
    <w:p w:rsidR="007448F6" w:rsidRDefault="007448F6" w:rsidP="00BC43D1">
      <w:pPr>
        <w:pStyle w:val="References"/>
        <w:rPr>
          <w:b/>
          <w:sz w:val="20"/>
        </w:rPr>
      </w:pPr>
    </w:p>
    <w:p w:rsidR="007448F6" w:rsidRDefault="007448F6" w:rsidP="00BC43D1">
      <w:pPr>
        <w:pStyle w:val="References"/>
        <w:rPr>
          <w:b/>
          <w:sz w:val="20"/>
        </w:rPr>
      </w:pPr>
    </w:p>
    <w:p w:rsidR="007448F6" w:rsidRDefault="007448F6" w:rsidP="00BC43D1">
      <w:pPr>
        <w:pStyle w:val="References"/>
        <w:rPr>
          <w:b/>
          <w:sz w:val="20"/>
        </w:rPr>
      </w:pPr>
    </w:p>
    <w:p w:rsidR="007448F6" w:rsidRDefault="007448F6" w:rsidP="00BC43D1">
      <w:pPr>
        <w:pStyle w:val="References"/>
        <w:rPr>
          <w:b/>
          <w:sz w:val="20"/>
        </w:rPr>
      </w:pPr>
    </w:p>
    <w:p w:rsidR="007448F6" w:rsidRDefault="007448F6" w:rsidP="00BC43D1">
      <w:pPr>
        <w:pStyle w:val="References"/>
        <w:rPr>
          <w:b/>
          <w:sz w:val="20"/>
        </w:rPr>
      </w:pPr>
    </w:p>
    <w:p w:rsidR="007448F6" w:rsidRDefault="007448F6" w:rsidP="00BC43D1">
      <w:pPr>
        <w:pStyle w:val="References"/>
        <w:rPr>
          <w:b/>
          <w:sz w:val="20"/>
        </w:rPr>
      </w:pPr>
    </w:p>
    <w:p w:rsidR="007448F6" w:rsidRDefault="007448F6" w:rsidP="00BC43D1">
      <w:pPr>
        <w:pStyle w:val="References"/>
        <w:rPr>
          <w:b/>
          <w:sz w:val="20"/>
        </w:rPr>
      </w:pPr>
    </w:p>
    <w:p w:rsidR="007448F6" w:rsidRDefault="007448F6" w:rsidP="00BC43D1">
      <w:pPr>
        <w:pStyle w:val="References"/>
        <w:rPr>
          <w:b/>
          <w:sz w:val="20"/>
        </w:rPr>
      </w:pPr>
    </w:p>
    <w:p w:rsidR="007448F6" w:rsidRDefault="007448F6" w:rsidP="00BC43D1">
      <w:pPr>
        <w:pStyle w:val="References"/>
        <w:rPr>
          <w:b/>
          <w:sz w:val="20"/>
        </w:rPr>
      </w:pPr>
    </w:p>
    <w:p w:rsidR="007448F6" w:rsidRPr="007050E1" w:rsidRDefault="007050E1" w:rsidP="007050E1">
      <w:pPr>
        <w:pStyle w:val="References"/>
        <w:jc w:val="center"/>
        <w:rPr>
          <w:i/>
          <w:sz w:val="16"/>
        </w:rPr>
      </w:pPr>
      <w:r>
        <w:rPr>
          <w:i/>
          <w:sz w:val="16"/>
        </w:rPr>
        <w:t>Figure 8: EM,</w:t>
      </w:r>
      <w:r w:rsidR="003E7FA3">
        <w:rPr>
          <w:i/>
          <w:sz w:val="16"/>
        </w:rPr>
        <w:t xml:space="preserve"> PCA,</w:t>
      </w:r>
      <w:r>
        <w:rPr>
          <w:i/>
          <w:sz w:val="16"/>
        </w:rPr>
        <w:t xml:space="preserve"> Attribute 3 vs class</w:t>
      </w:r>
    </w:p>
    <w:p w:rsidR="007448F6" w:rsidRDefault="007448F6" w:rsidP="00BC43D1">
      <w:pPr>
        <w:pStyle w:val="References"/>
        <w:rPr>
          <w:b/>
          <w:sz w:val="20"/>
        </w:rPr>
      </w:pPr>
    </w:p>
    <w:p w:rsidR="007448F6" w:rsidRPr="00FC579F" w:rsidRDefault="00FC579F" w:rsidP="00BC43D1">
      <w:pPr>
        <w:pStyle w:val="References"/>
        <w:rPr>
          <w:sz w:val="20"/>
        </w:rPr>
      </w:pPr>
      <w:r>
        <w:rPr>
          <w:sz w:val="20"/>
        </w:rPr>
        <w:t xml:space="preserve">Figure 9 shows the cluster plot of attribute </w:t>
      </w:r>
      <w:proofErr w:type="gramStart"/>
      <w:r>
        <w:rPr>
          <w:sz w:val="20"/>
        </w:rPr>
        <w:t>1 vs</w:t>
      </w:r>
      <w:proofErr w:type="gramEnd"/>
      <w:r>
        <w:rPr>
          <w:sz w:val="20"/>
        </w:rPr>
        <w:t xml:space="preserve"> attribute 3.  Here we can see a clear division in the Gaussian distributions that generated the clusters.  </w:t>
      </w:r>
    </w:p>
    <w:p w:rsidR="007448F6" w:rsidRDefault="007448F6" w:rsidP="00BC43D1">
      <w:pPr>
        <w:pStyle w:val="References"/>
        <w:rPr>
          <w:b/>
          <w:sz w:val="20"/>
        </w:rPr>
      </w:pPr>
    </w:p>
    <w:p w:rsidR="007448F6" w:rsidRDefault="007448F6" w:rsidP="00BC43D1">
      <w:pPr>
        <w:pStyle w:val="References"/>
        <w:rPr>
          <w:b/>
          <w:sz w:val="20"/>
        </w:rPr>
      </w:pPr>
      <w:r w:rsidRPr="007448F6">
        <w:rPr>
          <w:b/>
          <w:noProof/>
          <w:sz w:val="20"/>
        </w:rPr>
        <mc:AlternateContent>
          <mc:Choice Requires="wps">
            <w:drawing>
              <wp:anchor distT="0" distB="0" distL="114300" distR="114300" simplePos="0" relativeHeight="251673600" behindDoc="0" locked="0" layoutInCell="1" allowOverlap="1" wp14:editId="36B11C9B">
                <wp:simplePos x="0" y="0"/>
                <wp:positionH relativeFrom="column">
                  <wp:align>center</wp:align>
                </wp:positionH>
                <wp:positionV relativeFrom="paragraph">
                  <wp:posOffset>0</wp:posOffset>
                </wp:positionV>
                <wp:extent cx="2921000" cy="17780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0" cy="1778000"/>
                        </a:xfrm>
                        <a:prstGeom prst="rect">
                          <a:avLst/>
                        </a:prstGeom>
                        <a:solidFill>
                          <a:srgbClr val="FFFFFF"/>
                        </a:solidFill>
                        <a:ln w="9525">
                          <a:solidFill>
                            <a:srgbClr val="000000"/>
                          </a:solidFill>
                          <a:miter lim="800000"/>
                          <a:headEnd/>
                          <a:tailEnd/>
                        </a:ln>
                      </wps:spPr>
                      <wps:txbx>
                        <w:txbxContent>
                          <w:p w:rsidR="007448F6" w:rsidRDefault="007448F6">
                            <w:r>
                              <w:rPr>
                                <w:noProof/>
                              </w:rPr>
                              <w:drawing>
                                <wp:inline distT="0" distB="0" distL="0" distR="0" wp14:anchorId="4440D993" wp14:editId="06E7C0BC">
                                  <wp:extent cx="2749550" cy="16510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47885" cy="16500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0;width:230pt;height:140pt;z-index:2516736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">
                <v:textbox>
                  <w:txbxContent>
                    <w:p w:rsidR="007448F6" w:rsidRDefault="007448F6">
                      <w:r>
                        <w:rPr>
                          <w:noProof/>
                        </w:rPr>
                        <w:drawing>
                          <wp:inline distT="0" distB="0" distL="0" distR="0" wp14:anchorId="4440D993" wp14:editId="06E7C0BC">
                            <wp:extent cx="2749550" cy="16510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47885" cy="1650000"/>
                                    </a:xfrm>
                                    <a:prstGeom prst="rect">
                                      <a:avLst/>
                                    </a:prstGeom>
                                  </pic:spPr>
                                </pic:pic>
                              </a:graphicData>
                            </a:graphic>
                          </wp:inline>
                        </w:drawing>
                      </w:r>
                    </w:p>
                  </w:txbxContent>
                </v:textbox>
              </v:shape>
            </w:pict>
          </mc:Fallback>
        </mc:AlternateContent>
      </w:r>
    </w:p>
    <w:p w:rsidR="007448F6" w:rsidRDefault="007448F6" w:rsidP="00BC43D1">
      <w:pPr>
        <w:pStyle w:val="References"/>
        <w:rPr>
          <w:b/>
          <w:sz w:val="20"/>
        </w:rPr>
      </w:pPr>
    </w:p>
    <w:p w:rsidR="007448F6" w:rsidRPr="007448F6" w:rsidRDefault="007448F6" w:rsidP="00BC43D1">
      <w:pPr>
        <w:pStyle w:val="References"/>
        <w:rPr>
          <w:b/>
          <w:sz w:val="20"/>
        </w:rPr>
      </w:pPr>
    </w:p>
    <w:p w:rsidR="00817C00" w:rsidRDefault="00817C00" w:rsidP="00BC43D1">
      <w:pPr>
        <w:pStyle w:val="References"/>
        <w:rPr>
          <w:sz w:val="20"/>
        </w:rPr>
      </w:pPr>
    </w:p>
    <w:p w:rsidR="00817C00" w:rsidRDefault="00817C00" w:rsidP="00BC43D1">
      <w:pPr>
        <w:pStyle w:val="References"/>
        <w:rPr>
          <w:sz w:val="20"/>
        </w:rPr>
      </w:pPr>
    </w:p>
    <w:p w:rsidR="00817C00" w:rsidRDefault="00817C00" w:rsidP="00BC43D1">
      <w:pPr>
        <w:pStyle w:val="References"/>
        <w:rPr>
          <w:sz w:val="20"/>
        </w:rPr>
      </w:pPr>
    </w:p>
    <w:p w:rsidR="00817C00" w:rsidRDefault="00817C00" w:rsidP="00BC43D1">
      <w:pPr>
        <w:pStyle w:val="References"/>
        <w:rPr>
          <w:sz w:val="20"/>
        </w:rPr>
      </w:pPr>
    </w:p>
    <w:p w:rsidR="00817C00" w:rsidRDefault="00817C00" w:rsidP="00BC43D1">
      <w:pPr>
        <w:pStyle w:val="References"/>
        <w:rPr>
          <w:sz w:val="20"/>
        </w:rPr>
      </w:pPr>
    </w:p>
    <w:p w:rsidR="00817C00" w:rsidRDefault="00817C00" w:rsidP="00BC43D1">
      <w:pPr>
        <w:pStyle w:val="References"/>
        <w:rPr>
          <w:sz w:val="20"/>
        </w:rPr>
      </w:pPr>
    </w:p>
    <w:p w:rsidR="00817C00" w:rsidRDefault="00817C00" w:rsidP="00BC43D1">
      <w:pPr>
        <w:pStyle w:val="References"/>
        <w:rPr>
          <w:sz w:val="20"/>
        </w:rPr>
      </w:pPr>
    </w:p>
    <w:p w:rsidR="00817C00" w:rsidRDefault="00817C00" w:rsidP="00BC43D1">
      <w:pPr>
        <w:pStyle w:val="References"/>
        <w:rPr>
          <w:sz w:val="20"/>
        </w:rPr>
      </w:pPr>
    </w:p>
    <w:p w:rsidR="007448F6" w:rsidRPr="007448F6" w:rsidRDefault="007448F6" w:rsidP="007448F6">
      <w:pPr>
        <w:pStyle w:val="References"/>
        <w:jc w:val="center"/>
        <w:rPr>
          <w:i/>
          <w:sz w:val="16"/>
        </w:rPr>
      </w:pPr>
      <w:r>
        <w:rPr>
          <w:i/>
          <w:sz w:val="16"/>
        </w:rPr>
        <w:t xml:space="preserve">Figure </w:t>
      </w:r>
      <w:r w:rsidR="007050E1">
        <w:rPr>
          <w:i/>
          <w:sz w:val="16"/>
        </w:rPr>
        <w:t>9</w:t>
      </w:r>
      <w:r>
        <w:rPr>
          <w:i/>
          <w:sz w:val="16"/>
        </w:rPr>
        <w:t>: EM,</w:t>
      </w:r>
      <w:r w:rsidR="003E7FA3">
        <w:rPr>
          <w:i/>
          <w:sz w:val="16"/>
        </w:rPr>
        <w:t xml:space="preserve"> PCA</w:t>
      </w:r>
      <w:proofErr w:type="gramStart"/>
      <w:r w:rsidR="003E7FA3">
        <w:rPr>
          <w:i/>
          <w:sz w:val="16"/>
        </w:rPr>
        <w:t xml:space="preserve">, </w:t>
      </w:r>
      <w:r>
        <w:rPr>
          <w:i/>
          <w:sz w:val="16"/>
        </w:rPr>
        <w:t xml:space="preserve"> Attribute</w:t>
      </w:r>
      <w:proofErr w:type="gramEnd"/>
      <w:r>
        <w:rPr>
          <w:i/>
          <w:sz w:val="16"/>
        </w:rPr>
        <w:t xml:space="preserve"> 1 vs Attribute 3</w:t>
      </w:r>
    </w:p>
    <w:p w:rsidR="007448F6" w:rsidRDefault="007448F6" w:rsidP="00BC43D1">
      <w:pPr>
        <w:pStyle w:val="References"/>
        <w:rPr>
          <w:sz w:val="20"/>
        </w:rPr>
      </w:pPr>
    </w:p>
    <w:p w:rsidR="007448F6" w:rsidRDefault="006A2B6B" w:rsidP="00BC43D1">
      <w:pPr>
        <w:pStyle w:val="References"/>
        <w:rPr>
          <w:b/>
          <w:sz w:val="20"/>
        </w:rPr>
      </w:pPr>
      <w:r>
        <w:rPr>
          <w:b/>
          <w:sz w:val="20"/>
        </w:rPr>
        <w:t>Random Projections</w:t>
      </w:r>
    </w:p>
    <w:p w:rsidR="006A2B6B" w:rsidRDefault="00394D73" w:rsidP="00BC43D1">
      <w:pPr>
        <w:pStyle w:val="References"/>
        <w:rPr>
          <w:b/>
          <w:sz w:val="20"/>
        </w:rPr>
      </w:pPr>
      <w:proofErr w:type="gramStart"/>
      <w:r>
        <w:rPr>
          <w:b/>
          <w:sz w:val="20"/>
        </w:rPr>
        <w:t>k-Means</w:t>
      </w:r>
      <w:proofErr w:type="gramEnd"/>
    </w:p>
    <w:p w:rsidR="004E074B" w:rsidRDefault="00394D73" w:rsidP="00BC43D1">
      <w:pPr>
        <w:pStyle w:val="References"/>
        <w:rPr>
          <w:sz w:val="20"/>
        </w:rPr>
      </w:pPr>
      <w:r>
        <w:rPr>
          <w:sz w:val="20"/>
        </w:rPr>
        <w:t xml:space="preserve">For Random Projection the distribution used was Gaussian.  The number of attribute values was reduced to 7.  Different attribute reduction values were tested with differing random seeds.  </w:t>
      </w:r>
      <w:r w:rsidR="00094C00">
        <w:rPr>
          <w:sz w:val="20"/>
        </w:rPr>
        <w:t>These parameters resulted in the lowest misclassification error of 41.8%.</w:t>
      </w:r>
      <w:r w:rsidR="003812B4">
        <w:rPr>
          <w:sz w:val="20"/>
        </w:rPr>
        <w:t xml:space="preserve">  Other parameters had error that varied between 41.8% and 82%.</w:t>
      </w:r>
      <w:r w:rsidR="00094C00">
        <w:rPr>
          <w:sz w:val="20"/>
        </w:rPr>
        <w:t xml:space="preserve">  </w:t>
      </w:r>
      <w:r w:rsidR="00155807">
        <w:rPr>
          <w:sz w:val="20"/>
        </w:rPr>
        <w:t>The with</w:t>
      </w:r>
      <w:r w:rsidR="00736DE7">
        <w:rPr>
          <w:sz w:val="20"/>
        </w:rPr>
        <w:t>in</w:t>
      </w:r>
      <w:r w:rsidR="00155807">
        <w:rPr>
          <w:sz w:val="20"/>
        </w:rPr>
        <w:t xml:space="preserve"> cluster sum of squared errors is 108.97.  </w:t>
      </w:r>
      <w:r w:rsidR="00834550">
        <w:rPr>
          <w:sz w:val="20"/>
        </w:rPr>
        <w:t xml:space="preserve">Only </w:t>
      </w:r>
      <w:r w:rsidR="002E55B9">
        <w:rPr>
          <w:sz w:val="20"/>
        </w:rPr>
        <w:t>25 iteration</w:t>
      </w:r>
      <w:r w:rsidR="00834550">
        <w:rPr>
          <w:sz w:val="20"/>
        </w:rPr>
        <w:t>s w</w:t>
      </w:r>
      <w:r w:rsidR="002E55B9">
        <w:rPr>
          <w:sz w:val="20"/>
        </w:rPr>
        <w:t>e</w:t>
      </w:r>
      <w:r w:rsidR="00834550">
        <w:rPr>
          <w:sz w:val="20"/>
        </w:rPr>
        <w:t xml:space="preserve">re needed to converge to this error.  </w:t>
      </w:r>
      <w:r w:rsidR="009515AA">
        <w:rPr>
          <w:sz w:val="20"/>
        </w:rPr>
        <w:t>T1 and T2 were set to 10.</w:t>
      </w:r>
      <w:r w:rsidR="00BE5FAB">
        <w:rPr>
          <w:sz w:val="20"/>
        </w:rPr>
        <w:t xml:space="preserve">  Canopy was used again.  </w:t>
      </w:r>
      <w:r w:rsidR="009515AA">
        <w:rPr>
          <w:sz w:val="20"/>
        </w:rPr>
        <w:t xml:space="preserve">  </w:t>
      </w:r>
    </w:p>
    <w:p w:rsidR="004E074B" w:rsidRDefault="004E074B" w:rsidP="00BC43D1">
      <w:pPr>
        <w:pStyle w:val="References"/>
        <w:rPr>
          <w:sz w:val="20"/>
        </w:rPr>
      </w:pPr>
      <w:r>
        <w:rPr>
          <w:sz w:val="20"/>
        </w:rPr>
        <w:t>Figure 10 shows the cluster plot for attribute 5 vs attribute 2.  The plot shows that the clusters are being formed around Gaussian distributions.  For this particular plot a point is more likely to belong to cluster 0 when attribute 2 and 5 are high.  Likewise, a point is more likely to belong to cluster 1 when both are attributes are small.</w:t>
      </w:r>
    </w:p>
    <w:p w:rsidR="004E074B" w:rsidRDefault="004E074B" w:rsidP="00BC43D1">
      <w:pPr>
        <w:pStyle w:val="References"/>
        <w:rPr>
          <w:sz w:val="20"/>
        </w:rPr>
      </w:pPr>
    </w:p>
    <w:p w:rsidR="004E074B" w:rsidRDefault="004E074B" w:rsidP="00BC43D1">
      <w:pPr>
        <w:pStyle w:val="References"/>
        <w:rPr>
          <w:sz w:val="20"/>
        </w:rPr>
      </w:pPr>
      <w:r w:rsidRPr="004E074B">
        <w:rPr>
          <w:noProof/>
          <w:sz w:val="20"/>
        </w:rPr>
        <mc:AlternateContent>
          <mc:Choice Requires="wps">
            <w:drawing>
              <wp:anchor distT="0" distB="0" distL="114300" distR="114300" simplePos="0" relativeHeight="251677696" behindDoc="0" locked="0" layoutInCell="1" allowOverlap="1" wp14:anchorId="1D57A612" wp14:editId="468ACC24">
                <wp:simplePos x="0" y="0"/>
                <wp:positionH relativeFrom="column">
                  <wp:align>center</wp:align>
                </wp:positionH>
                <wp:positionV relativeFrom="paragraph">
                  <wp:posOffset>0</wp:posOffset>
                </wp:positionV>
                <wp:extent cx="2952750" cy="1941830"/>
                <wp:effectExtent l="0" t="0" r="19050" b="2032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941830"/>
                        </a:xfrm>
                        <a:prstGeom prst="rect">
                          <a:avLst/>
                        </a:prstGeom>
                        <a:solidFill>
                          <a:srgbClr val="FFFFFF"/>
                        </a:solidFill>
                        <a:ln w="9525">
                          <a:solidFill>
                            <a:srgbClr val="000000"/>
                          </a:solidFill>
                          <a:miter lim="800000"/>
                          <a:headEnd/>
                          <a:tailEnd/>
                        </a:ln>
                      </wps:spPr>
                      <wps:txbx>
                        <w:txbxContent>
                          <w:p w:rsidR="004E074B" w:rsidRDefault="004E074B">
                            <w:r>
                              <w:rPr>
                                <w:noProof/>
                              </w:rPr>
                              <w:drawing>
                                <wp:inline distT="0" distB="0" distL="0" distR="0" wp14:anchorId="518CCC37" wp14:editId="21833DB6">
                                  <wp:extent cx="2768600" cy="1835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64889" cy="18326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0;margin-top:0;width:232.5pt;height:152.9pt;z-index:2516776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">
                <v:textbox>
                  <w:txbxContent>
                    <w:p w:rsidR="004E074B" w:rsidRDefault="004E074B">
                      <w:r>
                        <w:rPr>
                          <w:noProof/>
                        </w:rPr>
                        <w:drawing>
                          <wp:inline distT="0" distB="0" distL="0" distR="0" wp14:anchorId="518CCC37" wp14:editId="21833DB6">
                            <wp:extent cx="2768600" cy="1835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64889" cy="1832690"/>
                                    </a:xfrm>
                                    <a:prstGeom prst="rect">
                                      <a:avLst/>
                                    </a:prstGeom>
                                  </pic:spPr>
                                </pic:pic>
                              </a:graphicData>
                            </a:graphic>
                          </wp:inline>
                        </w:drawing>
                      </w:r>
                    </w:p>
                  </w:txbxContent>
                </v:textbox>
              </v:shape>
            </w:pict>
          </mc:Fallback>
        </mc:AlternateContent>
      </w:r>
    </w:p>
    <w:p w:rsidR="004E074B" w:rsidRDefault="004E074B" w:rsidP="00BC43D1">
      <w:pPr>
        <w:pStyle w:val="References"/>
        <w:rPr>
          <w:sz w:val="20"/>
        </w:rPr>
      </w:pPr>
    </w:p>
    <w:p w:rsidR="004E074B" w:rsidRDefault="004E074B" w:rsidP="00BC43D1">
      <w:pPr>
        <w:pStyle w:val="References"/>
        <w:rPr>
          <w:sz w:val="20"/>
        </w:rPr>
      </w:pPr>
    </w:p>
    <w:p w:rsidR="004E074B" w:rsidRDefault="004E074B" w:rsidP="00BC43D1">
      <w:pPr>
        <w:pStyle w:val="References"/>
        <w:rPr>
          <w:sz w:val="20"/>
        </w:rPr>
      </w:pPr>
    </w:p>
    <w:p w:rsidR="004E074B" w:rsidRDefault="004E074B" w:rsidP="00BC43D1">
      <w:pPr>
        <w:pStyle w:val="References"/>
        <w:rPr>
          <w:sz w:val="20"/>
        </w:rPr>
      </w:pPr>
    </w:p>
    <w:p w:rsidR="004E074B" w:rsidRDefault="004E074B" w:rsidP="00BC43D1">
      <w:pPr>
        <w:pStyle w:val="References"/>
        <w:rPr>
          <w:sz w:val="20"/>
        </w:rPr>
      </w:pPr>
    </w:p>
    <w:p w:rsidR="004E074B" w:rsidRDefault="004E074B" w:rsidP="00BC43D1">
      <w:pPr>
        <w:pStyle w:val="References"/>
        <w:rPr>
          <w:sz w:val="20"/>
        </w:rPr>
      </w:pPr>
    </w:p>
    <w:p w:rsidR="004E074B" w:rsidRDefault="004E074B" w:rsidP="00BC43D1">
      <w:pPr>
        <w:pStyle w:val="References"/>
        <w:rPr>
          <w:sz w:val="20"/>
        </w:rPr>
      </w:pPr>
    </w:p>
    <w:p w:rsidR="004E074B" w:rsidRDefault="004E074B" w:rsidP="00BC43D1">
      <w:pPr>
        <w:pStyle w:val="References"/>
        <w:rPr>
          <w:sz w:val="20"/>
        </w:rPr>
      </w:pPr>
    </w:p>
    <w:p w:rsidR="004E074B" w:rsidRDefault="004E074B" w:rsidP="00BC43D1">
      <w:pPr>
        <w:pStyle w:val="References"/>
        <w:rPr>
          <w:sz w:val="20"/>
        </w:rPr>
      </w:pPr>
    </w:p>
    <w:p w:rsidR="004E074B" w:rsidRPr="00394D73" w:rsidRDefault="004E074B" w:rsidP="00BC43D1">
      <w:pPr>
        <w:pStyle w:val="References"/>
        <w:rPr>
          <w:sz w:val="20"/>
        </w:rPr>
      </w:pPr>
    </w:p>
    <w:p w:rsidR="007448F6" w:rsidRDefault="007448F6" w:rsidP="00BC43D1">
      <w:pPr>
        <w:pStyle w:val="References"/>
        <w:rPr>
          <w:sz w:val="20"/>
        </w:rPr>
      </w:pPr>
    </w:p>
    <w:p w:rsidR="004E074B" w:rsidRPr="004E074B" w:rsidRDefault="004E074B" w:rsidP="004E074B">
      <w:pPr>
        <w:pStyle w:val="References"/>
        <w:jc w:val="center"/>
        <w:rPr>
          <w:i/>
          <w:sz w:val="16"/>
          <w:szCs w:val="16"/>
        </w:rPr>
      </w:pPr>
      <w:r>
        <w:rPr>
          <w:i/>
          <w:sz w:val="16"/>
          <w:szCs w:val="16"/>
        </w:rPr>
        <w:t>Figure 10: k-Means</w:t>
      </w:r>
      <w:r w:rsidR="003E7FA3">
        <w:rPr>
          <w:i/>
          <w:sz w:val="16"/>
          <w:szCs w:val="16"/>
        </w:rPr>
        <w:t>, RP</w:t>
      </w:r>
      <w:r>
        <w:rPr>
          <w:i/>
          <w:sz w:val="16"/>
          <w:szCs w:val="16"/>
        </w:rPr>
        <w:t>, K5 vs K2</w:t>
      </w:r>
    </w:p>
    <w:p w:rsidR="004E074B" w:rsidRDefault="004E074B" w:rsidP="00BC43D1">
      <w:pPr>
        <w:pStyle w:val="References"/>
        <w:rPr>
          <w:b/>
          <w:sz w:val="20"/>
        </w:rPr>
      </w:pPr>
    </w:p>
    <w:p w:rsidR="003812B4" w:rsidRDefault="003812B4" w:rsidP="00BC43D1">
      <w:pPr>
        <w:pStyle w:val="References"/>
        <w:rPr>
          <w:b/>
          <w:sz w:val="20"/>
        </w:rPr>
      </w:pPr>
      <w:r>
        <w:rPr>
          <w:b/>
          <w:sz w:val="20"/>
        </w:rPr>
        <w:t>EM</w:t>
      </w:r>
    </w:p>
    <w:p w:rsidR="003812B4" w:rsidRPr="003812B4" w:rsidRDefault="00BB7ED4" w:rsidP="00BC43D1">
      <w:pPr>
        <w:pStyle w:val="References"/>
        <w:rPr>
          <w:sz w:val="20"/>
        </w:rPr>
      </w:pPr>
      <w:r>
        <w:rPr>
          <w:sz w:val="20"/>
        </w:rPr>
        <w:t xml:space="preserve">The distribution used was Gaussian.  The number of dimensions was reduced to 5.  </w:t>
      </w:r>
      <w:r w:rsidR="00BE5FAB">
        <w:rPr>
          <w:sz w:val="20"/>
        </w:rPr>
        <w:t xml:space="preserve">K was set to 2.  </w:t>
      </w:r>
      <w:r w:rsidR="00066684">
        <w:rPr>
          <w:sz w:val="20"/>
        </w:rPr>
        <w:t xml:space="preserve">These parameters achieved the lowest misclassification error of 43.72%.  </w:t>
      </w:r>
      <w:r w:rsidR="009B24E1">
        <w:rPr>
          <w:sz w:val="20"/>
        </w:rPr>
        <w:t xml:space="preserve">Varying the parameters led to error as high as 72%.  </w:t>
      </w:r>
    </w:p>
    <w:p w:rsidR="003812B4" w:rsidRPr="003E7FA3" w:rsidRDefault="003E7FA3" w:rsidP="00BC43D1">
      <w:pPr>
        <w:pStyle w:val="References"/>
        <w:rPr>
          <w:sz w:val="20"/>
        </w:rPr>
      </w:pPr>
      <w:r>
        <w:rPr>
          <w:sz w:val="20"/>
        </w:rPr>
        <w:t xml:space="preserve">Figure 11 shows the cluster plot for attribute 5 vs attribute 2.  Here we can the clusters form two distinct Gaussian distributions similar to the k-Means.  However, the EM has created distributions that are more overlapping here.  This is the result of soft clustering.  </w:t>
      </w:r>
      <w:r w:rsidR="000807A9">
        <w:rPr>
          <w:sz w:val="20"/>
        </w:rPr>
        <w:t xml:space="preserve">With k-Means there is a sharp divide between the two clusters.  With EM there is </w:t>
      </w:r>
      <w:r w:rsidR="000807A9">
        <w:rPr>
          <w:sz w:val="20"/>
        </w:rPr>
        <w:lastRenderedPageBreak/>
        <w:t>some probability that a point in the middle of cluster 1 could come from the distribution for cluster 0.</w:t>
      </w:r>
    </w:p>
    <w:p w:rsidR="003812B4" w:rsidRDefault="003812B4" w:rsidP="00BC43D1">
      <w:pPr>
        <w:pStyle w:val="References"/>
        <w:rPr>
          <w:b/>
          <w:sz w:val="20"/>
        </w:rPr>
      </w:pPr>
    </w:p>
    <w:p w:rsidR="003812B4" w:rsidRDefault="003E7FA3" w:rsidP="00BC43D1">
      <w:pPr>
        <w:pStyle w:val="References"/>
        <w:rPr>
          <w:b/>
          <w:sz w:val="20"/>
        </w:rPr>
      </w:pPr>
      <w:r w:rsidRPr="003E7FA3">
        <w:rPr>
          <w:b/>
          <w:noProof/>
          <w:sz w:val="20"/>
        </w:rPr>
        <mc:AlternateContent>
          <mc:Choice Requires="wps">
            <w:drawing>
              <wp:anchor distT="0" distB="0" distL="114300" distR="114300" simplePos="0" relativeHeight="251679744" behindDoc="0" locked="0" layoutInCell="1" allowOverlap="1" wp14:anchorId="169E8BD4" wp14:editId="5B66F488">
                <wp:simplePos x="0" y="0"/>
                <wp:positionH relativeFrom="column">
                  <wp:align>center</wp:align>
                </wp:positionH>
                <wp:positionV relativeFrom="paragraph">
                  <wp:posOffset>0</wp:posOffset>
                </wp:positionV>
                <wp:extent cx="2940050" cy="1924050"/>
                <wp:effectExtent l="0" t="0" r="12700"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1924050"/>
                        </a:xfrm>
                        <a:prstGeom prst="rect">
                          <a:avLst/>
                        </a:prstGeom>
                        <a:solidFill>
                          <a:srgbClr val="FFFFFF"/>
                        </a:solidFill>
                        <a:ln w="9525">
                          <a:solidFill>
                            <a:srgbClr val="000000"/>
                          </a:solidFill>
                          <a:miter lim="800000"/>
                          <a:headEnd/>
                          <a:tailEnd/>
                        </a:ln>
                      </wps:spPr>
                      <wps:txbx>
                        <w:txbxContent>
                          <w:p w:rsidR="003E7FA3" w:rsidRDefault="003E7FA3">
                            <w:r>
                              <w:rPr>
                                <w:noProof/>
                              </w:rPr>
                              <w:drawing>
                                <wp:inline distT="0" distB="0" distL="0" distR="0" wp14:anchorId="316543DA" wp14:editId="14E8C5DC">
                                  <wp:extent cx="2774950" cy="1803089"/>
                                  <wp:effectExtent l="0" t="0" r="635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78680" cy="180551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0;margin-top:0;width:231.5pt;height:151.5pt;z-index:25167974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">
                <v:textbox>
                  <w:txbxContent>
                    <w:p w:rsidR="003E7FA3" w:rsidRDefault="003E7FA3">
                      <w:r>
                        <w:rPr>
                          <w:noProof/>
                        </w:rPr>
                        <w:drawing>
                          <wp:inline distT="0" distB="0" distL="0" distR="0" wp14:anchorId="316543DA" wp14:editId="14E8C5DC">
                            <wp:extent cx="2774950" cy="1803089"/>
                            <wp:effectExtent l="0" t="0" r="635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78680" cy="1805513"/>
                                    </a:xfrm>
                                    <a:prstGeom prst="rect">
                                      <a:avLst/>
                                    </a:prstGeom>
                                  </pic:spPr>
                                </pic:pic>
                              </a:graphicData>
                            </a:graphic>
                          </wp:inline>
                        </w:drawing>
                      </w:r>
                    </w:p>
                  </w:txbxContent>
                </v:textbox>
              </v:shape>
            </w:pict>
          </mc:Fallback>
        </mc:AlternateContent>
      </w:r>
    </w:p>
    <w:p w:rsidR="003812B4" w:rsidRDefault="003812B4" w:rsidP="00BC43D1">
      <w:pPr>
        <w:pStyle w:val="References"/>
        <w:rPr>
          <w:b/>
          <w:sz w:val="20"/>
        </w:rPr>
      </w:pPr>
    </w:p>
    <w:p w:rsidR="003812B4" w:rsidRDefault="003812B4" w:rsidP="00BC43D1">
      <w:pPr>
        <w:pStyle w:val="References"/>
        <w:rPr>
          <w:b/>
          <w:sz w:val="20"/>
        </w:rPr>
      </w:pPr>
    </w:p>
    <w:p w:rsidR="003812B4" w:rsidRDefault="003812B4" w:rsidP="00BC43D1">
      <w:pPr>
        <w:pStyle w:val="References"/>
        <w:rPr>
          <w:b/>
          <w:sz w:val="20"/>
        </w:rPr>
      </w:pPr>
    </w:p>
    <w:p w:rsidR="003812B4" w:rsidRDefault="003812B4" w:rsidP="00BC43D1">
      <w:pPr>
        <w:pStyle w:val="References"/>
        <w:rPr>
          <w:b/>
          <w:sz w:val="20"/>
        </w:rPr>
      </w:pPr>
    </w:p>
    <w:p w:rsidR="003812B4" w:rsidRDefault="003812B4" w:rsidP="00BC43D1">
      <w:pPr>
        <w:pStyle w:val="References"/>
        <w:rPr>
          <w:b/>
          <w:sz w:val="20"/>
        </w:rPr>
      </w:pPr>
    </w:p>
    <w:p w:rsidR="003812B4" w:rsidRDefault="003812B4" w:rsidP="00BC43D1">
      <w:pPr>
        <w:pStyle w:val="References"/>
        <w:rPr>
          <w:b/>
          <w:sz w:val="20"/>
        </w:rPr>
      </w:pPr>
    </w:p>
    <w:p w:rsidR="003812B4" w:rsidRDefault="003812B4" w:rsidP="00BC43D1">
      <w:pPr>
        <w:pStyle w:val="References"/>
        <w:rPr>
          <w:b/>
          <w:sz w:val="20"/>
        </w:rPr>
      </w:pPr>
    </w:p>
    <w:p w:rsidR="003E7FA3" w:rsidRDefault="003E7FA3" w:rsidP="00BC43D1">
      <w:pPr>
        <w:pStyle w:val="References"/>
        <w:rPr>
          <w:b/>
          <w:sz w:val="20"/>
        </w:rPr>
      </w:pPr>
    </w:p>
    <w:p w:rsidR="003E7FA3" w:rsidRDefault="003E7FA3" w:rsidP="00BC43D1">
      <w:pPr>
        <w:pStyle w:val="References"/>
        <w:rPr>
          <w:b/>
          <w:sz w:val="20"/>
        </w:rPr>
      </w:pPr>
    </w:p>
    <w:p w:rsidR="003E7FA3" w:rsidRDefault="003E7FA3" w:rsidP="00BC43D1">
      <w:pPr>
        <w:pStyle w:val="References"/>
        <w:rPr>
          <w:b/>
          <w:sz w:val="20"/>
        </w:rPr>
      </w:pPr>
    </w:p>
    <w:p w:rsidR="003E7FA3" w:rsidRDefault="003E7FA3" w:rsidP="00BC43D1">
      <w:pPr>
        <w:pStyle w:val="References"/>
        <w:rPr>
          <w:b/>
          <w:sz w:val="20"/>
        </w:rPr>
      </w:pPr>
    </w:p>
    <w:p w:rsidR="003E7FA3" w:rsidRPr="003E7FA3" w:rsidRDefault="003E7FA3" w:rsidP="003E7FA3">
      <w:pPr>
        <w:pStyle w:val="References"/>
        <w:jc w:val="center"/>
        <w:rPr>
          <w:i/>
          <w:sz w:val="16"/>
        </w:rPr>
      </w:pPr>
      <w:r>
        <w:rPr>
          <w:i/>
          <w:sz w:val="16"/>
        </w:rPr>
        <w:t>Figure 11: EM, RP, K5 vs K2</w:t>
      </w:r>
    </w:p>
    <w:p w:rsidR="003E7FA3" w:rsidRDefault="003E7FA3" w:rsidP="00BC43D1">
      <w:pPr>
        <w:pStyle w:val="References"/>
        <w:rPr>
          <w:b/>
          <w:sz w:val="20"/>
        </w:rPr>
      </w:pPr>
    </w:p>
    <w:p w:rsidR="003E7FA3" w:rsidRDefault="003E7FA3" w:rsidP="00BC43D1">
      <w:pPr>
        <w:pStyle w:val="References"/>
        <w:rPr>
          <w:b/>
          <w:sz w:val="20"/>
        </w:rPr>
      </w:pPr>
    </w:p>
    <w:p w:rsidR="003E7FA3" w:rsidRDefault="003E7FA3" w:rsidP="00BC43D1">
      <w:pPr>
        <w:pStyle w:val="References"/>
        <w:rPr>
          <w:b/>
          <w:sz w:val="20"/>
        </w:rPr>
      </w:pPr>
    </w:p>
    <w:p w:rsidR="003812B4" w:rsidRDefault="003812B4" w:rsidP="00BC43D1">
      <w:pPr>
        <w:pStyle w:val="References"/>
        <w:rPr>
          <w:b/>
          <w:sz w:val="20"/>
        </w:rPr>
      </w:pPr>
    </w:p>
    <w:p w:rsidR="0057340B" w:rsidRDefault="0057340B" w:rsidP="00BC43D1">
      <w:pPr>
        <w:pStyle w:val="References"/>
        <w:rPr>
          <w:b/>
          <w:sz w:val="20"/>
        </w:rPr>
      </w:pPr>
      <w:r>
        <w:rPr>
          <w:b/>
          <w:sz w:val="20"/>
        </w:rPr>
        <w:t>Part 4</w:t>
      </w:r>
    </w:p>
    <w:p w:rsidR="0057340B" w:rsidRPr="0057340B" w:rsidRDefault="0057340B" w:rsidP="00BC43D1">
      <w:pPr>
        <w:pStyle w:val="References"/>
        <w:rPr>
          <w:sz w:val="20"/>
        </w:rPr>
      </w:pPr>
    </w:p>
    <w:p w:rsidR="0057340B" w:rsidRDefault="0057340B" w:rsidP="00BC43D1">
      <w:pPr>
        <w:pStyle w:val="References"/>
        <w:rPr>
          <w:sz w:val="20"/>
        </w:rPr>
      </w:pPr>
    </w:p>
    <w:p w:rsidR="00C43CD6" w:rsidRDefault="00C43CD6" w:rsidP="00BC43D1">
      <w:pPr>
        <w:pStyle w:val="References"/>
        <w:rPr>
          <w:sz w:val="20"/>
        </w:rPr>
      </w:pPr>
    </w:p>
    <w:p w:rsidR="00C43CD6" w:rsidRDefault="00C43CD6" w:rsidP="00BC43D1">
      <w:pPr>
        <w:pStyle w:val="References"/>
        <w:rPr>
          <w:b/>
          <w:sz w:val="20"/>
        </w:rPr>
      </w:pPr>
      <w:r>
        <w:rPr>
          <w:b/>
          <w:sz w:val="20"/>
        </w:rPr>
        <w:t>Part 5</w:t>
      </w:r>
    </w:p>
    <w:p w:rsidR="004B279D" w:rsidRDefault="00C43CD6" w:rsidP="00BC43D1">
      <w:pPr>
        <w:pStyle w:val="References"/>
        <w:rPr>
          <w:sz w:val="20"/>
        </w:rPr>
      </w:pPr>
      <w:r>
        <w:rPr>
          <w:sz w:val="20"/>
        </w:rPr>
        <w:t xml:space="preserve">It sounds like </w:t>
      </w:r>
      <w:proofErr w:type="spellStart"/>
      <w:r>
        <w:rPr>
          <w:sz w:val="20"/>
        </w:rPr>
        <w:t>AddCluster</w:t>
      </w:r>
      <w:proofErr w:type="spellEnd"/>
      <w:r>
        <w:rPr>
          <w:sz w:val="20"/>
        </w:rPr>
        <w:t xml:space="preserve"> in the filters in </w:t>
      </w:r>
      <w:proofErr w:type="spellStart"/>
      <w:r>
        <w:rPr>
          <w:sz w:val="20"/>
        </w:rPr>
        <w:t>weka</w:t>
      </w:r>
      <w:proofErr w:type="spellEnd"/>
      <w:r>
        <w:rPr>
          <w:sz w:val="20"/>
        </w:rPr>
        <w:t xml:space="preserve"> will do this part</w:t>
      </w:r>
      <w:r w:rsidR="004A620A">
        <w:rPr>
          <w:sz w:val="20"/>
        </w:rPr>
        <w:t xml:space="preserve">, possibly also </w:t>
      </w:r>
      <w:proofErr w:type="spellStart"/>
      <w:r w:rsidR="004A620A">
        <w:rPr>
          <w:sz w:val="20"/>
        </w:rPr>
        <w:t>ClusterMembership</w:t>
      </w:r>
      <w:proofErr w:type="spellEnd"/>
      <w:r>
        <w:rPr>
          <w:sz w:val="20"/>
        </w:rPr>
        <w:t xml:space="preserve">. </w:t>
      </w:r>
    </w:p>
    <w:p w:rsidR="004B279D" w:rsidRDefault="004B279D" w:rsidP="00BC43D1">
      <w:pPr>
        <w:pStyle w:val="References"/>
        <w:rPr>
          <w:sz w:val="20"/>
        </w:rPr>
      </w:pPr>
    </w:p>
    <w:p w:rsidR="004B279D" w:rsidRDefault="004B279D" w:rsidP="00BC43D1">
      <w:pPr>
        <w:pStyle w:val="References"/>
        <w:rPr>
          <w:b/>
          <w:sz w:val="20"/>
        </w:rPr>
      </w:pPr>
      <w:r>
        <w:rPr>
          <w:b/>
          <w:sz w:val="20"/>
        </w:rPr>
        <w:t>Conclusion</w:t>
      </w:r>
    </w:p>
    <w:p w:rsidR="00C43CD6" w:rsidRDefault="004B279D" w:rsidP="00BC43D1">
      <w:pPr>
        <w:pStyle w:val="References"/>
        <w:rPr>
          <w:sz w:val="20"/>
        </w:rPr>
      </w:pPr>
      <w:r>
        <w:rPr>
          <w:sz w:val="20"/>
        </w:rPr>
        <w:t xml:space="preserve">These algorithms are not meant to classify data.  Instead they find other patterns that would be missed by a supervised learning algorithm.  </w:t>
      </w:r>
      <w:r w:rsidR="00C43CD6">
        <w:rPr>
          <w:sz w:val="20"/>
        </w:rPr>
        <w:t xml:space="preserve"> </w:t>
      </w:r>
    </w:p>
    <w:p w:rsidR="00C33AF5" w:rsidRDefault="00C33AF5" w:rsidP="00BC43D1">
      <w:pPr>
        <w:pStyle w:val="References"/>
        <w:rPr>
          <w:sz w:val="20"/>
        </w:rPr>
      </w:pPr>
    </w:p>
    <w:p w:rsidR="00C33AF5" w:rsidRDefault="00C33AF5" w:rsidP="00BC43D1">
      <w:pPr>
        <w:pStyle w:val="References"/>
        <w:rPr>
          <w:sz w:val="20"/>
        </w:rPr>
      </w:pPr>
    </w:p>
    <w:p w:rsidR="00C33AF5" w:rsidRDefault="00C33AF5" w:rsidP="00BC43D1">
      <w:pPr>
        <w:pStyle w:val="References"/>
        <w:rPr>
          <w:sz w:val="20"/>
        </w:rPr>
      </w:pPr>
    </w:p>
    <w:p w:rsidR="00C33AF5" w:rsidRDefault="00C33AF5" w:rsidP="00C33AF5">
      <w:pPr>
        <w:pStyle w:val="SubsectionHeading"/>
        <w:spacing w:before="0" w:after="0"/>
      </w:pPr>
      <w:r>
        <w:t xml:space="preserve">Chess Data Set </w:t>
      </w:r>
    </w:p>
    <w:p w:rsidR="00C33AF5" w:rsidRDefault="00C33AF5" w:rsidP="00C33AF5">
      <w:pPr>
        <w:pStyle w:val="SubsectionHeading"/>
        <w:spacing w:before="0" w:after="0"/>
      </w:pPr>
    </w:p>
    <w:p w:rsidR="00C33AF5" w:rsidRPr="00302358" w:rsidRDefault="00C33AF5" w:rsidP="00C33AF5">
      <w:pPr>
        <w:pStyle w:val="SectionHeading"/>
        <w:spacing w:before="0" w:after="0"/>
        <w:jc w:val="left"/>
        <w:rPr>
          <w:i/>
          <w:sz w:val="20"/>
        </w:rPr>
      </w:pPr>
      <w:r w:rsidRPr="00302358">
        <w:rPr>
          <w:sz w:val="20"/>
        </w:rPr>
        <w:t>Why is it Interesting?</w:t>
      </w:r>
    </w:p>
    <w:p w:rsidR="00C33AF5" w:rsidRPr="003C785F" w:rsidRDefault="00C33AF5" w:rsidP="00C33AF5">
      <w:pPr>
        <w:jc w:val="both"/>
        <w:rPr>
          <w:noProof/>
          <w:sz w:val="22"/>
          <w:szCs w:val="22"/>
        </w:rPr>
      </w:pPr>
      <w:r w:rsidRPr="00F1316D">
        <w:rPr>
          <w:noProof/>
          <w:sz w:val="20"/>
        </w:rPr>
        <w:t xml:space="preserve">The first data set used here is a Chess data set with 3196 instances and 36 attributes.  Each instance represents a board configuration in the end stage of a chess game.  In this data set the attributes are made up of discrete values.  It is a binary classification set with each instance being classified as “win” or nowin”.  The data set is fairly balanced with 52% “win” classifications and 48% “nowin” classifications. This data set illuminates some differences in the operating principles of the different algorithms.  Analysis of this data can be used to improve a player’s performance during the end stages of a chess match.  It will allow a player to determine which moves truly matter when attempting to capture an opponent’s king.  For this data set a false postive is characterized as a “nowin” being </w:t>
      </w:r>
      <w:r w:rsidRPr="00F1316D">
        <w:rPr>
          <w:noProof/>
          <w:sz w:val="20"/>
        </w:rPr>
        <w:lastRenderedPageBreak/>
        <w:t>classified as a “win”.  A false negative is a “win’ being classified as a “nowin”.</w:t>
      </w:r>
    </w:p>
    <w:p w:rsidR="00C33AF5" w:rsidRDefault="00C33AF5" w:rsidP="00BC43D1">
      <w:pPr>
        <w:pStyle w:val="References"/>
        <w:rPr>
          <w:sz w:val="20"/>
        </w:rPr>
      </w:pPr>
    </w:p>
    <w:p w:rsidR="00C33AF5" w:rsidRDefault="00C33AF5" w:rsidP="00BC43D1">
      <w:pPr>
        <w:pStyle w:val="References"/>
        <w:rPr>
          <w:b/>
          <w:sz w:val="20"/>
        </w:rPr>
      </w:pPr>
      <w:r>
        <w:rPr>
          <w:b/>
          <w:sz w:val="20"/>
        </w:rPr>
        <w:t>Part 1</w:t>
      </w:r>
    </w:p>
    <w:p w:rsidR="00C33AF5" w:rsidRDefault="00C33AF5" w:rsidP="00BC43D1">
      <w:pPr>
        <w:pStyle w:val="References"/>
        <w:rPr>
          <w:b/>
          <w:sz w:val="20"/>
        </w:rPr>
      </w:pPr>
      <w:proofErr w:type="gramStart"/>
      <w:r>
        <w:rPr>
          <w:b/>
          <w:sz w:val="20"/>
        </w:rPr>
        <w:t>k-Means</w:t>
      </w:r>
      <w:proofErr w:type="gramEnd"/>
    </w:p>
    <w:p w:rsidR="00C33AF5" w:rsidRDefault="003852E8" w:rsidP="00BC43D1">
      <w:pPr>
        <w:pStyle w:val="References"/>
        <w:rPr>
          <w:sz w:val="20"/>
        </w:rPr>
      </w:pPr>
      <w:r>
        <w:rPr>
          <w:sz w:val="20"/>
        </w:rPr>
        <w:t xml:space="preserve">For the k </w:t>
      </w:r>
      <w:proofErr w:type="gramStart"/>
      <w:r>
        <w:rPr>
          <w:sz w:val="20"/>
        </w:rPr>
        <w:t>means  k</w:t>
      </w:r>
      <w:proofErr w:type="gramEnd"/>
      <w:r>
        <w:rPr>
          <w:sz w:val="20"/>
        </w:rPr>
        <w:t xml:space="preserve"> was set to 2.  Canopy mode was used with T1 = 5.25 and T2 = 5.  Over many trials with different random number seeds these parameters were able to achieve a misclassification rate of 41.01%.  Varying the parameters led to higher errors.  Particularly varying k led to error rates as high as 85%.  </w:t>
      </w:r>
    </w:p>
    <w:p w:rsidR="003852E8" w:rsidRPr="00C33AF5" w:rsidRDefault="003852E8" w:rsidP="00BC43D1">
      <w:pPr>
        <w:pStyle w:val="References"/>
        <w:rPr>
          <w:sz w:val="20"/>
        </w:rPr>
      </w:pPr>
      <w:r>
        <w:rPr>
          <w:sz w:val="20"/>
        </w:rPr>
        <w:t>The within cluster sum of square errors was 13390.</w:t>
      </w:r>
    </w:p>
    <w:p w:rsidR="00C33AF5" w:rsidRDefault="00C33AF5" w:rsidP="00BC43D1">
      <w:pPr>
        <w:pStyle w:val="References"/>
        <w:rPr>
          <w:sz w:val="20"/>
        </w:rPr>
      </w:pPr>
    </w:p>
    <w:p w:rsidR="003852E8" w:rsidRDefault="003852E8" w:rsidP="00BC43D1">
      <w:pPr>
        <w:pStyle w:val="References"/>
        <w:rPr>
          <w:sz w:val="20"/>
        </w:rPr>
      </w:pPr>
      <w:r>
        <w:rPr>
          <w:sz w:val="20"/>
        </w:rPr>
        <w:t xml:space="preserve">Figure 12 </w:t>
      </w:r>
      <w:r w:rsidR="005C73E4">
        <w:rPr>
          <w:sz w:val="20"/>
        </w:rPr>
        <w:t xml:space="preserve">shows a cluster plot for the class vs instance.  </w:t>
      </w:r>
    </w:p>
    <w:p w:rsidR="003852E8" w:rsidRDefault="003852E8" w:rsidP="00BC43D1">
      <w:pPr>
        <w:pStyle w:val="References"/>
        <w:rPr>
          <w:sz w:val="20"/>
        </w:rPr>
      </w:pPr>
    </w:p>
    <w:p w:rsidR="003852E8" w:rsidRDefault="003852E8" w:rsidP="00BC43D1">
      <w:pPr>
        <w:pStyle w:val="References"/>
        <w:rPr>
          <w:sz w:val="20"/>
        </w:rPr>
      </w:pPr>
      <w:r w:rsidRPr="003852E8">
        <w:rPr>
          <w:noProof/>
          <w:sz w:val="20"/>
        </w:rPr>
        <mc:AlternateContent>
          <mc:Choice Requires="wps">
            <w:drawing>
              <wp:anchor distT="0" distB="0" distL="114300" distR="114300" simplePos="0" relativeHeight="251681792" behindDoc="0" locked="0" layoutInCell="1" allowOverlap="1" wp14:editId="36B11C9B">
                <wp:simplePos x="0" y="0"/>
                <wp:positionH relativeFrom="column">
                  <wp:align>center</wp:align>
                </wp:positionH>
                <wp:positionV relativeFrom="paragraph">
                  <wp:posOffset>0</wp:posOffset>
                </wp:positionV>
                <wp:extent cx="3003550" cy="2247900"/>
                <wp:effectExtent l="0" t="0" r="25400"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0" cy="2247900"/>
                        </a:xfrm>
                        <a:prstGeom prst="rect">
                          <a:avLst/>
                        </a:prstGeom>
                        <a:solidFill>
                          <a:srgbClr val="FFFFFF"/>
                        </a:solidFill>
                        <a:ln w="9525">
                          <a:solidFill>
                            <a:srgbClr val="000000"/>
                          </a:solidFill>
                          <a:miter lim="800000"/>
                          <a:headEnd/>
                          <a:tailEnd/>
                        </a:ln>
                      </wps:spPr>
                      <wps:txbx>
                        <w:txbxContent>
                          <w:p w:rsidR="003852E8" w:rsidRDefault="003852E8">
                            <w:r>
                              <w:rPr>
                                <w:noProof/>
                              </w:rPr>
                              <w:drawing>
                                <wp:inline distT="0" distB="0" distL="0" distR="0" wp14:anchorId="0AE59FB3" wp14:editId="262C47A2">
                                  <wp:extent cx="2870200" cy="21336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68641" cy="213244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0;margin-top:0;width:236.5pt;height:177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">
                <v:textbox>
                  <w:txbxContent>
                    <w:p w:rsidR="003852E8" w:rsidRDefault="003852E8">
                      <w:r>
                        <w:rPr>
                          <w:noProof/>
                        </w:rPr>
                        <w:drawing>
                          <wp:inline distT="0" distB="0" distL="0" distR="0" wp14:anchorId="0AE59FB3" wp14:editId="262C47A2">
                            <wp:extent cx="2870200" cy="21336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68641" cy="2132441"/>
                                    </a:xfrm>
                                    <a:prstGeom prst="rect">
                                      <a:avLst/>
                                    </a:prstGeom>
                                  </pic:spPr>
                                </pic:pic>
                              </a:graphicData>
                            </a:graphic>
                          </wp:inline>
                        </w:drawing>
                      </w:r>
                    </w:p>
                  </w:txbxContent>
                </v:textbox>
              </v:shape>
            </w:pict>
          </mc:Fallback>
        </mc:AlternateContent>
      </w: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Default="003852E8" w:rsidP="00BC43D1">
      <w:pPr>
        <w:pStyle w:val="References"/>
        <w:rPr>
          <w:sz w:val="20"/>
        </w:rPr>
      </w:pPr>
    </w:p>
    <w:p w:rsidR="003852E8" w:rsidRPr="003852E8" w:rsidRDefault="003852E8" w:rsidP="003852E8">
      <w:pPr>
        <w:pStyle w:val="References"/>
        <w:jc w:val="center"/>
        <w:rPr>
          <w:i/>
          <w:sz w:val="16"/>
        </w:rPr>
      </w:pPr>
      <w:r>
        <w:rPr>
          <w:i/>
          <w:sz w:val="16"/>
        </w:rPr>
        <w:t>Figure 12: Chess set, k-Means, class vs instance</w:t>
      </w:r>
    </w:p>
    <w:p w:rsidR="003852E8" w:rsidRDefault="003852E8" w:rsidP="00BC43D1">
      <w:pPr>
        <w:pStyle w:val="References"/>
        <w:rPr>
          <w:sz w:val="20"/>
        </w:rPr>
      </w:pPr>
    </w:p>
    <w:p w:rsidR="003852E8" w:rsidRDefault="00AF41C5" w:rsidP="00BC43D1">
      <w:pPr>
        <w:pStyle w:val="References"/>
        <w:rPr>
          <w:b/>
          <w:sz w:val="20"/>
        </w:rPr>
      </w:pPr>
      <w:r>
        <w:rPr>
          <w:b/>
          <w:sz w:val="20"/>
        </w:rPr>
        <w:t>EM</w:t>
      </w:r>
    </w:p>
    <w:p w:rsidR="00AF41C5" w:rsidRPr="00AF41C5" w:rsidRDefault="00AF41C5" w:rsidP="00BC43D1">
      <w:pPr>
        <w:pStyle w:val="References"/>
        <w:rPr>
          <w:sz w:val="20"/>
        </w:rPr>
      </w:pPr>
      <w:r>
        <w:rPr>
          <w:sz w:val="20"/>
        </w:rPr>
        <w:t xml:space="preserve">EM was initialized using k=2.  Only 46 iterations were needed.  </w:t>
      </w:r>
      <w:r w:rsidR="00EF4655">
        <w:rPr>
          <w:sz w:val="20"/>
        </w:rPr>
        <w:t>The number of folds used was 10.  These parameters gave the best performance</w:t>
      </w:r>
      <w:r w:rsidR="0061541E">
        <w:rPr>
          <w:sz w:val="20"/>
        </w:rPr>
        <w:t xml:space="preserve"> with a misclassification error of 40.77% and </w:t>
      </w:r>
      <w:proofErr w:type="gramStart"/>
      <w:r w:rsidR="0061541E">
        <w:rPr>
          <w:sz w:val="20"/>
        </w:rPr>
        <w:t>a log</w:t>
      </w:r>
      <w:proofErr w:type="gramEnd"/>
      <w:r w:rsidR="0061541E">
        <w:rPr>
          <w:sz w:val="20"/>
        </w:rPr>
        <w:t xml:space="preserve"> likelihood -14.17</w:t>
      </w:r>
      <w:r w:rsidR="00EF4655">
        <w:rPr>
          <w:sz w:val="20"/>
        </w:rPr>
        <w:t xml:space="preserve">.  Varying these parameters resulted in higher classification error with the highest being 65%.  </w:t>
      </w:r>
    </w:p>
    <w:p w:rsidR="003852E8" w:rsidRDefault="009E0D24" w:rsidP="00BC43D1">
      <w:pPr>
        <w:pStyle w:val="References"/>
        <w:rPr>
          <w:sz w:val="20"/>
        </w:rPr>
      </w:pPr>
      <w:r>
        <w:rPr>
          <w:sz w:val="20"/>
        </w:rPr>
        <w:t xml:space="preserve">In both the k-means and EM figures one cluster dominates.  Both have about a 3 to 1 ratio.  </w:t>
      </w:r>
    </w:p>
    <w:p w:rsidR="00442237" w:rsidRDefault="009768A8" w:rsidP="00BC43D1">
      <w:pPr>
        <w:pStyle w:val="References"/>
        <w:rPr>
          <w:sz w:val="20"/>
        </w:rPr>
      </w:pPr>
      <w:r>
        <w:rPr>
          <w:sz w:val="20"/>
        </w:rPr>
        <w:t xml:space="preserve">Figure 13 shows the cluster plot for class vs instance number.  </w:t>
      </w:r>
    </w:p>
    <w:p w:rsidR="00442237" w:rsidRDefault="00442237" w:rsidP="00BC43D1">
      <w:pPr>
        <w:pStyle w:val="References"/>
        <w:rPr>
          <w:sz w:val="20"/>
        </w:rPr>
      </w:pPr>
      <w:r w:rsidRPr="00442237">
        <w:rPr>
          <w:noProof/>
          <w:sz w:val="20"/>
        </w:rPr>
        <mc:AlternateContent>
          <mc:Choice Requires="wps">
            <w:drawing>
              <wp:anchor distT="0" distB="0" distL="114300" distR="114300" simplePos="0" relativeHeight="251683840" behindDoc="0" locked="0" layoutInCell="1" allowOverlap="1" wp14:editId="36B11C9B">
                <wp:simplePos x="0" y="0"/>
                <wp:positionH relativeFrom="column">
                  <wp:align>center</wp:align>
                </wp:positionH>
                <wp:positionV relativeFrom="paragraph">
                  <wp:posOffset>0</wp:posOffset>
                </wp:positionV>
                <wp:extent cx="2997200" cy="1955800"/>
                <wp:effectExtent l="0" t="0" r="12700" b="254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0" cy="1955800"/>
                        </a:xfrm>
                        <a:prstGeom prst="rect">
                          <a:avLst/>
                        </a:prstGeom>
                        <a:solidFill>
                          <a:srgbClr val="FFFFFF"/>
                        </a:solidFill>
                        <a:ln w="9525">
                          <a:solidFill>
                            <a:srgbClr val="000000"/>
                          </a:solidFill>
                          <a:miter lim="800000"/>
                          <a:headEnd/>
                          <a:tailEnd/>
                        </a:ln>
                      </wps:spPr>
                      <wps:txbx>
                        <w:txbxContent>
                          <w:p w:rsidR="00442237" w:rsidRDefault="00442237">
                            <w:r>
                              <w:rPr>
                                <w:noProof/>
                              </w:rPr>
                              <w:drawing>
                                <wp:inline distT="0" distB="0" distL="0" distR="0" wp14:anchorId="3BE2C4D1" wp14:editId="05A551AF">
                                  <wp:extent cx="2813050" cy="19050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16424" cy="190728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0;margin-top:0;width:236pt;height:154pt;z-index:2516838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">
                <v:textbox>
                  <w:txbxContent>
                    <w:p w:rsidR="00442237" w:rsidRDefault="00442237">
                      <w:r>
                        <w:rPr>
                          <w:noProof/>
                        </w:rPr>
                        <w:drawing>
                          <wp:inline distT="0" distB="0" distL="0" distR="0" wp14:anchorId="3BE2C4D1" wp14:editId="05A551AF">
                            <wp:extent cx="2813050" cy="19050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16424" cy="1907285"/>
                                    </a:xfrm>
                                    <a:prstGeom prst="rect">
                                      <a:avLst/>
                                    </a:prstGeom>
                                  </pic:spPr>
                                </pic:pic>
                              </a:graphicData>
                            </a:graphic>
                          </wp:inline>
                        </w:drawing>
                      </w:r>
                    </w:p>
                  </w:txbxContent>
                </v:textbox>
              </v:shape>
            </w:pict>
          </mc:Fallback>
        </mc:AlternateContent>
      </w:r>
    </w:p>
    <w:p w:rsidR="00442237" w:rsidRDefault="00442237" w:rsidP="00BC43D1">
      <w:pPr>
        <w:pStyle w:val="References"/>
        <w:rPr>
          <w:sz w:val="20"/>
        </w:rPr>
      </w:pPr>
    </w:p>
    <w:p w:rsidR="00442237" w:rsidRDefault="00442237" w:rsidP="00BC43D1">
      <w:pPr>
        <w:pStyle w:val="References"/>
        <w:rPr>
          <w:sz w:val="20"/>
        </w:rPr>
      </w:pPr>
    </w:p>
    <w:p w:rsidR="00442237" w:rsidRDefault="00442237" w:rsidP="00BC43D1">
      <w:pPr>
        <w:pStyle w:val="References"/>
        <w:rPr>
          <w:sz w:val="20"/>
        </w:rPr>
      </w:pPr>
    </w:p>
    <w:p w:rsidR="00442237" w:rsidRDefault="00442237" w:rsidP="00BC43D1">
      <w:pPr>
        <w:pStyle w:val="References"/>
        <w:rPr>
          <w:sz w:val="20"/>
        </w:rPr>
      </w:pPr>
    </w:p>
    <w:p w:rsidR="00442237" w:rsidRDefault="00442237" w:rsidP="00BC43D1">
      <w:pPr>
        <w:pStyle w:val="References"/>
        <w:rPr>
          <w:sz w:val="20"/>
        </w:rPr>
      </w:pPr>
    </w:p>
    <w:p w:rsidR="00442237" w:rsidRDefault="00442237" w:rsidP="00BC43D1">
      <w:pPr>
        <w:pStyle w:val="References"/>
        <w:rPr>
          <w:sz w:val="20"/>
        </w:rPr>
      </w:pPr>
    </w:p>
    <w:p w:rsidR="00442237" w:rsidRDefault="00442237" w:rsidP="00BC43D1">
      <w:pPr>
        <w:pStyle w:val="References"/>
        <w:rPr>
          <w:sz w:val="20"/>
        </w:rPr>
      </w:pPr>
    </w:p>
    <w:p w:rsidR="00442237" w:rsidRDefault="00442237" w:rsidP="00BC43D1">
      <w:pPr>
        <w:pStyle w:val="References"/>
        <w:rPr>
          <w:sz w:val="20"/>
        </w:rPr>
      </w:pPr>
    </w:p>
    <w:p w:rsidR="00442237" w:rsidRDefault="00442237" w:rsidP="00BC43D1">
      <w:pPr>
        <w:pStyle w:val="References"/>
        <w:rPr>
          <w:sz w:val="20"/>
        </w:rPr>
      </w:pPr>
    </w:p>
    <w:p w:rsidR="00442237" w:rsidRDefault="00442237" w:rsidP="00BC43D1">
      <w:pPr>
        <w:pStyle w:val="References"/>
        <w:rPr>
          <w:sz w:val="20"/>
        </w:rPr>
      </w:pPr>
    </w:p>
    <w:p w:rsidR="00442237" w:rsidRDefault="00442237" w:rsidP="00BC43D1">
      <w:pPr>
        <w:pStyle w:val="References"/>
        <w:rPr>
          <w:sz w:val="20"/>
        </w:rPr>
      </w:pPr>
    </w:p>
    <w:p w:rsidR="003852E8" w:rsidRPr="00442237" w:rsidRDefault="00442237" w:rsidP="00442237">
      <w:pPr>
        <w:pStyle w:val="References"/>
        <w:jc w:val="center"/>
        <w:rPr>
          <w:i/>
          <w:sz w:val="16"/>
          <w:szCs w:val="16"/>
        </w:rPr>
      </w:pPr>
      <w:r>
        <w:rPr>
          <w:i/>
          <w:sz w:val="16"/>
          <w:szCs w:val="16"/>
        </w:rPr>
        <w:t xml:space="preserve">Figure 13: Chess Set, EM, class vs variance </w:t>
      </w:r>
    </w:p>
    <w:p w:rsidR="003852E8" w:rsidRPr="00C43CD6" w:rsidRDefault="003852E8" w:rsidP="00BC43D1">
      <w:pPr>
        <w:pStyle w:val="References"/>
        <w:rPr>
          <w:sz w:val="20"/>
        </w:rPr>
      </w:pPr>
      <w:bookmarkStart w:id="0" w:name="_GoBack"/>
      <w:bookmarkEnd w:id="0"/>
    </w:p>
    <w:sectPr w:rsidR="003852E8" w:rsidRPr="00C43CD6"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643" w:rsidRDefault="00D85643">
      <w:r>
        <w:separator/>
      </w:r>
    </w:p>
  </w:endnote>
  <w:endnote w:type="continuationSeparator" w:id="0">
    <w:p w:rsidR="00D85643" w:rsidRDefault="00D85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643" w:rsidRDefault="00D85643">
      <w:r>
        <w:separator/>
      </w:r>
    </w:p>
  </w:footnote>
  <w:footnote w:type="continuationSeparator" w:id="0">
    <w:p w:rsidR="00D85643" w:rsidRDefault="00D856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proofState w:spelling="clean" w:grammar="clean"/>
  <w:attachedTemplate r:id="rId1"/>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2E"/>
    <w:rsid w:val="00011582"/>
    <w:rsid w:val="00042669"/>
    <w:rsid w:val="00066684"/>
    <w:rsid w:val="00074E6C"/>
    <w:rsid w:val="000807A9"/>
    <w:rsid w:val="00093307"/>
    <w:rsid w:val="00094C00"/>
    <w:rsid w:val="000A353D"/>
    <w:rsid w:val="000A7DBD"/>
    <w:rsid w:val="000C0DC1"/>
    <w:rsid w:val="000D1E91"/>
    <w:rsid w:val="000F2BCA"/>
    <w:rsid w:val="00104A13"/>
    <w:rsid w:val="00105F8C"/>
    <w:rsid w:val="001220EB"/>
    <w:rsid w:val="00155807"/>
    <w:rsid w:val="00175107"/>
    <w:rsid w:val="00175851"/>
    <w:rsid w:val="001865C5"/>
    <w:rsid w:val="00194807"/>
    <w:rsid w:val="001D5197"/>
    <w:rsid w:val="001E3764"/>
    <w:rsid w:val="001E45ED"/>
    <w:rsid w:val="00241D94"/>
    <w:rsid w:val="0025233E"/>
    <w:rsid w:val="00291F1F"/>
    <w:rsid w:val="002E55B9"/>
    <w:rsid w:val="00302358"/>
    <w:rsid w:val="00315AE7"/>
    <w:rsid w:val="0031687E"/>
    <w:rsid w:val="00343BD1"/>
    <w:rsid w:val="00344752"/>
    <w:rsid w:val="0037137A"/>
    <w:rsid w:val="00375B6F"/>
    <w:rsid w:val="003812B4"/>
    <w:rsid w:val="003852E8"/>
    <w:rsid w:val="0039185F"/>
    <w:rsid w:val="00394D73"/>
    <w:rsid w:val="003A085A"/>
    <w:rsid w:val="003C785F"/>
    <w:rsid w:val="003E7FA3"/>
    <w:rsid w:val="003F67A7"/>
    <w:rsid w:val="00417CBB"/>
    <w:rsid w:val="004301B9"/>
    <w:rsid w:val="00442237"/>
    <w:rsid w:val="00482B40"/>
    <w:rsid w:val="004A620A"/>
    <w:rsid w:val="004B279D"/>
    <w:rsid w:val="004D747B"/>
    <w:rsid w:val="004E074B"/>
    <w:rsid w:val="00511C2C"/>
    <w:rsid w:val="00512BA4"/>
    <w:rsid w:val="00547FED"/>
    <w:rsid w:val="00550AD4"/>
    <w:rsid w:val="0055502A"/>
    <w:rsid w:val="0055602A"/>
    <w:rsid w:val="00564575"/>
    <w:rsid w:val="0057340B"/>
    <w:rsid w:val="00585BA4"/>
    <w:rsid w:val="005A409D"/>
    <w:rsid w:val="005C4CD8"/>
    <w:rsid w:val="005C73E4"/>
    <w:rsid w:val="005D366F"/>
    <w:rsid w:val="00604963"/>
    <w:rsid w:val="0060623A"/>
    <w:rsid w:val="00612239"/>
    <w:rsid w:val="0061541E"/>
    <w:rsid w:val="00623E3A"/>
    <w:rsid w:val="00645F81"/>
    <w:rsid w:val="006675B2"/>
    <w:rsid w:val="006A2B6B"/>
    <w:rsid w:val="006A7B4E"/>
    <w:rsid w:val="006C2027"/>
    <w:rsid w:val="006E771F"/>
    <w:rsid w:val="006F45E1"/>
    <w:rsid w:val="007045DA"/>
    <w:rsid w:val="007050E1"/>
    <w:rsid w:val="00736DE7"/>
    <w:rsid w:val="007448F6"/>
    <w:rsid w:val="00756327"/>
    <w:rsid w:val="00762541"/>
    <w:rsid w:val="00792DCA"/>
    <w:rsid w:val="00793C1C"/>
    <w:rsid w:val="007A1FCE"/>
    <w:rsid w:val="007A759C"/>
    <w:rsid w:val="007C2E6F"/>
    <w:rsid w:val="00802B70"/>
    <w:rsid w:val="00817C00"/>
    <w:rsid w:val="008268BA"/>
    <w:rsid w:val="0083046E"/>
    <w:rsid w:val="0083282C"/>
    <w:rsid w:val="00834550"/>
    <w:rsid w:val="00852ADB"/>
    <w:rsid w:val="00882D1F"/>
    <w:rsid w:val="008874F4"/>
    <w:rsid w:val="00921FF5"/>
    <w:rsid w:val="009269A0"/>
    <w:rsid w:val="00947EB7"/>
    <w:rsid w:val="009515AA"/>
    <w:rsid w:val="00953122"/>
    <w:rsid w:val="00953DA2"/>
    <w:rsid w:val="00955B40"/>
    <w:rsid w:val="009768A8"/>
    <w:rsid w:val="009A4914"/>
    <w:rsid w:val="009B24E1"/>
    <w:rsid w:val="009E04AE"/>
    <w:rsid w:val="009E0D24"/>
    <w:rsid w:val="009F1F78"/>
    <w:rsid w:val="00A176E1"/>
    <w:rsid w:val="00A42B38"/>
    <w:rsid w:val="00A77546"/>
    <w:rsid w:val="00A97B06"/>
    <w:rsid w:val="00AA1D29"/>
    <w:rsid w:val="00AF3250"/>
    <w:rsid w:val="00AF41C5"/>
    <w:rsid w:val="00B542C8"/>
    <w:rsid w:val="00B5648D"/>
    <w:rsid w:val="00B57583"/>
    <w:rsid w:val="00B62FEB"/>
    <w:rsid w:val="00B92E37"/>
    <w:rsid w:val="00BB5B0B"/>
    <w:rsid w:val="00BB7ED4"/>
    <w:rsid w:val="00BC0702"/>
    <w:rsid w:val="00BC3A41"/>
    <w:rsid w:val="00BC43D1"/>
    <w:rsid w:val="00BC69B8"/>
    <w:rsid w:val="00BE569D"/>
    <w:rsid w:val="00BE5FAB"/>
    <w:rsid w:val="00BF7929"/>
    <w:rsid w:val="00C0392A"/>
    <w:rsid w:val="00C33AF5"/>
    <w:rsid w:val="00C34CD6"/>
    <w:rsid w:val="00C36CD1"/>
    <w:rsid w:val="00C43CD6"/>
    <w:rsid w:val="00C523C2"/>
    <w:rsid w:val="00C860E6"/>
    <w:rsid w:val="00C941D2"/>
    <w:rsid w:val="00CA0B50"/>
    <w:rsid w:val="00CA5BFE"/>
    <w:rsid w:val="00CA7202"/>
    <w:rsid w:val="00CA7382"/>
    <w:rsid w:val="00CB2C5A"/>
    <w:rsid w:val="00CC354A"/>
    <w:rsid w:val="00D21431"/>
    <w:rsid w:val="00D516AB"/>
    <w:rsid w:val="00D61A27"/>
    <w:rsid w:val="00D67C7E"/>
    <w:rsid w:val="00D74377"/>
    <w:rsid w:val="00D77669"/>
    <w:rsid w:val="00D85643"/>
    <w:rsid w:val="00DB33EC"/>
    <w:rsid w:val="00DD195C"/>
    <w:rsid w:val="00DF3289"/>
    <w:rsid w:val="00DF7761"/>
    <w:rsid w:val="00E041A8"/>
    <w:rsid w:val="00E154B0"/>
    <w:rsid w:val="00E33533"/>
    <w:rsid w:val="00E43F7E"/>
    <w:rsid w:val="00E61F86"/>
    <w:rsid w:val="00EA5508"/>
    <w:rsid w:val="00EB542E"/>
    <w:rsid w:val="00EC2F0D"/>
    <w:rsid w:val="00EF4655"/>
    <w:rsid w:val="00F00D2D"/>
    <w:rsid w:val="00F1316D"/>
    <w:rsid w:val="00F13F95"/>
    <w:rsid w:val="00F178A6"/>
    <w:rsid w:val="00F17C7E"/>
    <w:rsid w:val="00F31BC7"/>
    <w:rsid w:val="00F41CB0"/>
    <w:rsid w:val="00F62E4D"/>
    <w:rsid w:val="00FA0270"/>
    <w:rsid w:val="00FB0C21"/>
    <w:rsid w:val="00FB6145"/>
    <w:rsid w:val="00FC579F"/>
    <w:rsid w:val="00FC7769"/>
    <w:rsid w:val="00FF36C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A42B38"/>
    <w:rPr>
      <w:rFonts w:ascii="Tahoma" w:hAnsi="Tahoma" w:cs="Tahoma"/>
      <w:sz w:val="16"/>
      <w:szCs w:val="16"/>
    </w:rPr>
  </w:style>
  <w:style w:type="character" w:customStyle="1" w:styleId="BalloonTextChar">
    <w:name w:val="Balloon Text Char"/>
    <w:basedOn w:val="DefaultParagraphFont"/>
    <w:link w:val="BalloonText"/>
    <w:uiPriority w:val="99"/>
    <w:semiHidden/>
    <w:rsid w:val="00A42B3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A42B38"/>
    <w:rPr>
      <w:rFonts w:ascii="Tahoma" w:hAnsi="Tahoma" w:cs="Tahoma"/>
      <w:sz w:val="16"/>
      <w:szCs w:val="16"/>
    </w:rPr>
  </w:style>
  <w:style w:type="character" w:customStyle="1" w:styleId="BalloonTextChar">
    <w:name w:val="Balloon Text Char"/>
    <w:basedOn w:val="DefaultParagraphFont"/>
    <w:link w:val="BalloonText"/>
    <w:uiPriority w:val="99"/>
    <w:semiHidden/>
    <w:rsid w:val="00A42B3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microsoft.com/office/2007/relationships/stylesWithEffects" Target="stylesWithEffect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0.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Local\Temp\Temp1_AuthorKit.zip\AuthorKit\aaa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aaai</Template>
  <TotalTime>6348</TotalTime>
  <Pages>6</Pages>
  <Words>2521</Words>
  <Characters>14374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16862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gary</dc:creator>
  <cp:lastModifiedBy>gary</cp:lastModifiedBy>
  <cp:revision>128</cp:revision>
  <dcterms:created xsi:type="dcterms:W3CDTF">2015-09-18T04:18:00Z</dcterms:created>
  <dcterms:modified xsi:type="dcterms:W3CDTF">2015-11-01T01:46:00Z</dcterms:modified>
</cp:coreProperties>
</file>